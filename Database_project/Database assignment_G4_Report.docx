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A58B" w14:textId="6935A348" w:rsidR="00F45118" w:rsidRPr="008D6EBB" w:rsidRDefault="00F45118" w:rsidP="00087182">
      <w:pPr>
        <w:spacing w:line="360" w:lineRule="auto"/>
        <w:rPr>
          <w:rFonts w:ascii="Times New Roman" w:hAnsi="Times New Roman" w:cs="Times New Roman"/>
          <w:sz w:val="24"/>
          <w:szCs w:val="24"/>
        </w:rPr>
      </w:pPr>
    </w:p>
    <w:p w14:paraId="267D82A4" w14:textId="266D5BDB" w:rsidR="00F45118" w:rsidRPr="008D6EBB" w:rsidRDefault="004C32B8" w:rsidP="00087182">
      <w:pPr>
        <w:spacing w:line="360" w:lineRule="auto"/>
        <w:rPr>
          <w:rFonts w:ascii="Times New Roman" w:hAnsi="Times New Roman" w:cs="Times New Roman"/>
          <w:sz w:val="24"/>
          <w:szCs w:val="24"/>
        </w:rPr>
      </w:pPr>
      <w:r>
        <w:rPr>
          <w:noProof/>
        </w:rPr>
        <w:drawing>
          <wp:inline distT="0" distB="0" distL="0" distR="0" wp14:anchorId="4C69B41A" wp14:editId="75FB2133">
            <wp:extent cx="1825270" cy="646021"/>
            <wp:effectExtent l="0" t="0" r="3810" b="1905"/>
            <wp:docPr id="728477053"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77053" name="Picture 1" descr="A black text on a white background&#10;&#10;Description automatically generated with medium confidence"/>
                    <pic:cNvPicPr/>
                  </pic:nvPicPr>
                  <pic:blipFill>
                    <a:blip r:embed="rId8"/>
                    <a:stretch>
                      <a:fillRect/>
                    </a:stretch>
                  </pic:blipFill>
                  <pic:spPr>
                    <a:xfrm>
                      <a:off x="0" y="0"/>
                      <a:ext cx="1837613" cy="650390"/>
                    </a:xfrm>
                    <a:prstGeom prst="rect">
                      <a:avLst/>
                    </a:prstGeom>
                  </pic:spPr>
                </pic:pic>
              </a:graphicData>
            </a:graphic>
          </wp:inline>
        </w:drawing>
      </w:r>
    </w:p>
    <w:p w14:paraId="38098972" w14:textId="77777777" w:rsidR="00F45118" w:rsidRPr="008D6EBB" w:rsidRDefault="00F45118" w:rsidP="00087182">
      <w:pPr>
        <w:spacing w:line="360" w:lineRule="auto"/>
        <w:rPr>
          <w:rFonts w:ascii="Times New Roman" w:hAnsi="Times New Roman" w:cs="Times New Roman"/>
          <w:sz w:val="24"/>
          <w:szCs w:val="24"/>
        </w:rPr>
      </w:pPr>
    </w:p>
    <w:p w14:paraId="60EAB946" w14:textId="77777777" w:rsidR="00F45118" w:rsidRPr="008D6EBB" w:rsidRDefault="00F45118" w:rsidP="00087182">
      <w:pPr>
        <w:spacing w:line="360" w:lineRule="auto"/>
        <w:rPr>
          <w:rFonts w:ascii="Times New Roman" w:hAnsi="Times New Roman" w:cs="Times New Roman"/>
          <w:sz w:val="24"/>
          <w:szCs w:val="24"/>
        </w:rPr>
      </w:pPr>
    </w:p>
    <w:p w14:paraId="27D28A9F" w14:textId="77777777" w:rsidR="00F45118" w:rsidRPr="008D6EBB" w:rsidRDefault="00F45118" w:rsidP="00087182">
      <w:pPr>
        <w:spacing w:line="360" w:lineRule="auto"/>
        <w:rPr>
          <w:rFonts w:ascii="Times New Roman" w:hAnsi="Times New Roman" w:cs="Times New Roman"/>
          <w:sz w:val="24"/>
          <w:szCs w:val="24"/>
        </w:rPr>
      </w:pPr>
    </w:p>
    <w:p w14:paraId="531CC795" w14:textId="77777777" w:rsidR="00F45118" w:rsidRPr="008D6EBB" w:rsidRDefault="00F45118" w:rsidP="00087182">
      <w:pPr>
        <w:spacing w:line="360" w:lineRule="auto"/>
        <w:rPr>
          <w:rFonts w:ascii="Times New Roman" w:hAnsi="Times New Roman" w:cs="Times New Roman"/>
          <w:sz w:val="24"/>
          <w:szCs w:val="24"/>
        </w:rPr>
      </w:pPr>
    </w:p>
    <w:p w14:paraId="12218675" w14:textId="77777777" w:rsidR="00F45118" w:rsidRPr="008D6EBB" w:rsidRDefault="00F45118" w:rsidP="00087182">
      <w:pPr>
        <w:spacing w:line="360" w:lineRule="auto"/>
        <w:rPr>
          <w:rFonts w:ascii="Times New Roman" w:hAnsi="Times New Roman" w:cs="Times New Roman"/>
          <w:sz w:val="24"/>
          <w:szCs w:val="24"/>
        </w:rPr>
      </w:pPr>
    </w:p>
    <w:p w14:paraId="2B2FFC7D" w14:textId="77777777" w:rsidR="00F45118" w:rsidRPr="008D6EBB" w:rsidRDefault="00F45118" w:rsidP="00087182">
      <w:pPr>
        <w:spacing w:line="360" w:lineRule="auto"/>
        <w:rPr>
          <w:rFonts w:ascii="Times New Roman" w:hAnsi="Times New Roman" w:cs="Times New Roman"/>
          <w:sz w:val="24"/>
          <w:szCs w:val="24"/>
        </w:rPr>
      </w:pPr>
    </w:p>
    <w:p w14:paraId="6AF613E9" w14:textId="4C43ACBB" w:rsidR="00D11FE6" w:rsidRDefault="00035D0D" w:rsidP="00087182">
      <w:pPr>
        <w:spacing w:line="360" w:lineRule="auto"/>
        <w:rPr>
          <w:rFonts w:ascii="Times New Roman" w:hAnsi="Times New Roman"/>
          <w:b/>
          <w:bCs/>
          <w:sz w:val="24"/>
          <w:szCs w:val="24"/>
        </w:rPr>
      </w:pPr>
      <w:r>
        <w:rPr>
          <w:rFonts w:ascii="Times New Roman" w:hAnsi="Times New Roman"/>
          <w:b/>
          <w:bCs/>
          <w:sz w:val="24"/>
          <w:szCs w:val="24"/>
        </w:rPr>
        <w:t>Library Management System Design</w:t>
      </w:r>
    </w:p>
    <w:p w14:paraId="7D66BCF0" w14:textId="28B8E18C" w:rsidR="00F45118" w:rsidRPr="008D6EBB" w:rsidRDefault="00035D0D" w:rsidP="00087182">
      <w:pPr>
        <w:spacing w:line="360" w:lineRule="auto"/>
        <w:rPr>
          <w:rFonts w:ascii="Times New Roman" w:hAnsi="Times New Roman" w:cs="Times New Roman"/>
          <w:sz w:val="24"/>
          <w:szCs w:val="24"/>
        </w:rPr>
      </w:pPr>
      <w:r>
        <w:rPr>
          <w:rFonts w:ascii="Times New Roman" w:hAnsi="Times New Roman"/>
          <w:sz w:val="24"/>
          <w:szCs w:val="24"/>
        </w:rPr>
        <w:t>Database Project – Group 4</w:t>
      </w:r>
    </w:p>
    <w:p w14:paraId="696B4795" w14:textId="77777777" w:rsidR="00F45118" w:rsidRPr="008D6EBB" w:rsidRDefault="00F45118" w:rsidP="00087182">
      <w:pPr>
        <w:spacing w:line="360" w:lineRule="auto"/>
        <w:rPr>
          <w:rFonts w:ascii="Times New Roman" w:hAnsi="Times New Roman" w:cs="Times New Roman"/>
          <w:sz w:val="24"/>
          <w:szCs w:val="24"/>
        </w:rPr>
      </w:pPr>
    </w:p>
    <w:p w14:paraId="53A61DD5" w14:textId="77777777" w:rsidR="00F45118" w:rsidRPr="008D6EBB" w:rsidRDefault="00F45118" w:rsidP="00087182">
      <w:pPr>
        <w:spacing w:line="360" w:lineRule="auto"/>
        <w:rPr>
          <w:rFonts w:ascii="Times New Roman" w:hAnsi="Times New Roman" w:cs="Times New Roman"/>
          <w:sz w:val="24"/>
          <w:szCs w:val="24"/>
        </w:rPr>
      </w:pPr>
    </w:p>
    <w:p w14:paraId="26D35424" w14:textId="77777777" w:rsidR="00F45118" w:rsidRPr="008D6EBB" w:rsidRDefault="00F45118" w:rsidP="00087182">
      <w:pPr>
        <w:spacing w:line="360" w:lineRule="auto"/>
        <w:rPr>
          <w:rFonts w:ascii="Times New Roman" w:hAnsi="Times New Roman" w:cs="Times New Roman"/>
          <w:sz w:val="24"/>
          <w:szCs w:val="24"/>
        </w:rPr>
      </w:pPr>
    </w:p>
    <w:p w14:paraId="144FA1CD" w14:textId="3A2929CB" w:rsidR="00F45118" w:rsidRPr="008D6EBB" w:rsidRDefault="00035D0D" w:rsidP="00087182">
      <w:pPr>
        <w:spacing w:line="360" w:lineRule="auto"/>
        <w:rPr>
          <w:rFonts w:ascii="Times New Roman" w:hAnsi="Times New Roman" w:cs="Times New Roman"/>
          <w:sz w:val="24"/>
          <w:szCs w:val="24"/>
        </w:rPr>
      </w:pPr>
      <w:proofErr w:type="spellStart"/>
      <w:r>
        <w:rPr>
          <w:rFonts w:ascii="Times New Roman" w:hAnsi="Times New Roman"/>
          <w:sz w:val="24"/>
          <w:szCs w:val="24"/>
        </w:rPr>
        <w:t>Integrify</w:t>
      </w:r>
      <w:proofErr w:type="spellEnd"/>
      <w:r>
        <w:rPr>
          <w:rFonts w:ascii="Times New Roman" w:hAnsi="Times New Roman"/>
          <w:sz w:val="24"/>
          <w:szCs w:val="24"/>
        </w:rPr>
        <w:t xml:space="preserve"> Academy</w:t>
      </w:r>
    </w:p>
    <w:p w14:paraId="4A1E42B6" w14:textId="780F0642"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202</w:t>
      </w:r>
      <w:r w:rsidR="00035D0D">
        <w:rPr>
          <w:rFonts w:ascii="Times New Roman" w:hAnsi="Times New Roman"/>
          <w:sz w:val="24"/>
          <w:szCs w:val="24"/>
        </w:rPr>
        <w:t>3</w:t>
      </w:r>
    </w:p>
    <w:p w14:paraId="77C43DED" w14:textId="4736D3C5" w:rsidR="003B626C" w:rsidRPr="00035D0D" w:rsidRDefault="00F45118" w:rsidP="00087182">
      <w:pPr>
        <w:spacing w:line="360" w:lineRule="auto"/>
        <w:rPr>
          <w:rFonts w:ascii="Times New Roman" w:hAnsi="Times New Roman"/>
          <w:sz w:val="24"/>
          <w:szCs w:val="24"/>
        </w:rPr>
      </w:pPr>
      <w:r w:rsidRPr="004C32B8">
        <w:rPr>
          <w:rFonts w:ascii="Times New Roman" w:hAnsi="Times New Roman"/>
          <w:b/>
          <w:bCs/>
          <w:sz w:val="24"/>
          <w:szCs w:val="24"/>
        </w:rPr>
        <w:t>Author</w:t>
      </w:r>
      <w:r w:rsidR="00C1270C">
        <w:rPr>
          <w:rFonts w:ascii="Times New Roman" w:hAnsi="Times New Roman"/>
          <w:sz w:val="24"/>
          <w:szCs w:val="24"/>
        </w:rPr>
        <w:t xml:space="preserve">: </w:t>
      </w:r>
      <w:r w:rsidR="00035D0D">
        <w:rPr>
          <w:rFonts w:ascii="Times New Roman" w:hAnsi="Times New Roman"/>
          <w:sz w:val="24"/>
          <w:szCs w:val="24"/>
        </w:rPr>
        <w:t>Nghia Nguyen</w:t>
      </w:r>
    </w:p>
    <w:p w14:paraId="1BD4DBA7" w14:textId="1E64415F" w:rsidR="00035D0D" w:rsidRDefault="00035D0D" w:rsidP="00035D0D">
      <w:pPr>
        <w:spacing w:line="36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Monali</w:t>
      </w:r>
      <w:proofErr w:type="spellEnd"/>
      <w:r>
        <w:rPr>
          <w:rFonts w:ascii="Times New Roman" w:hAnsi="Times New Roman"/>
          <w:sz w:val="24"/>
          <w:szCs w:val="24"/>
        </w:rPr>
        <w:t xml:space="preserve"> </w:t>
      </w:r>
      <w:proofErr w:type="spellStart"/>
      <w:r>
        <w:rPr>
          <w:rFonts w:ascii="Times New Roman" w:hAnsi="Times New Roman"/>
          <w:sz w:val="24"/>
          <w:szCs w:val="24"/>
        </w:rPr>
        <w:t>Khadke</w:t>
      </w:r>
      <w:proofErr w:type="spellEnd"/>
    </w:p>
    <w:p w14:paraId="54B72C60" w14:textId="5684E82D" w:rsidR="00035D0D" w:rsidRPr="00074825" w:rsidRDefault="00035D0D" w:rsidP="00035D0D">
      <w:pPr>
        <w:spacing w:line="360" w:lineRule="auto"/>
        <w:rPr>
          <w:rFonts w:ascii="Times New Roman" w:hAnsi="Times New Roman"/>
          <w:sz w:val="24"/>
          <w:szCs w:val="24"/>
          <w:lang w:val="en-US"/>
        </w:rPr>
      </w:pPr>
      <w:r w:rsidRPr="00074825">
        <w:rPr>
          <w:rFonts w:ascii="Times New Roman" w:hAnsi="Times New Roman"/>
          <w:sz w:val="24"/>
          <w:szCs w:val="24"/>
          <w:lang w:val="en-US"/>
        </w:rPr>
        <w:t xml:space="preserve">              </w:t>
      </w:r>
      <w:proofErr w:type="spellStart"/>
      <w:r w:rsidRPr="00074825">
        <w:rPr>
          <w:rFonts w:ascii="Times New Roman" w:hAnsi="Times New Roman"/>
          <w:sz w:val="24"/>
          <w:szCs w:val="24"/>
          <w:lang w:val="en-US"/>
        </w:rPr>
        <w:t>Afrouz</w:t>
      </w:r>
      <w:proofErr w:type="spellEnd"/>
      <w:r w:rsidRPr="00074825">
        <w:rPr>
          <w:rFonts w:ascii="Times New Roman" w:hAnsi="Times New Roman"/>
          <w:sz w:val="24"/>
          <w:szCs w:val="24"/>
          <w:lang w:val="en-US"/>
        </w:rPr>
        <w:t xml:space="preserve"> </w:t>
      </w:r>
      <w:proofErr w:type="spellStart"/>
      <w:r w:rsidRPr="00074825">
        <w:rPr>
          <w:rFonts w:ascii="Times New Roman" w:hAnsi="Times New Roman"/>
          <w:sz w:val="24"/>
          <w:szCs w:val="24"/>
          <w:lang w:val="en-US"/>
        </w:rPr>
        <w:t>Hakimzadeh</w:t>
      </w:r>
      <w:proofErr w:type="spellEnd"/>
    </w:p>
    <w:p w14:paraId="122E4D8C" w14:textId="64F6D530" w:rsidR="00035D0D" w:rsidRPr="00074825" w:rsidRDefault="00035D0D" w:rsidP="00035D0D">
      <w:pPr>
        <w:spacing w:line="360" w:lineRule="auto"/>
        <w:rPr>
          <w:rFonts w:ascii="Times New Roman" w:hAnsi="Times New Roman"/>
          <w:sz w:val="24"/>
          <w:szCs w:val="24"/>
          <w:lang w:val="en-US"/>
        </w:rPr>
      </w:pPr>
      <w:r w:rsidRPr="00074825">
        <w:rPr>
          <w:rFonts w:ascii="Times New Roman" w:hAnsi="Times New Roman"/>
          <w:sz w:val="24"/>
          <w:szCs w:val="24"/>
          <w:lang w:val="en-US"/>
        </w:rPr>
        <w:t xml:space="preserve">              </w:t>
      </w:r>
      <w:proofErr w:type="spellStart"/>
      <w:r w:rsidRPr="00074825">
        <w:rPr>
          <w:rFonts w:ascii="Times New Roman" w:hAnsi="Times New Roman"/>
          <w:sz w:val="24"/>
          <w:szCs w:val="24"/>
          <w:lang w:val="en-US"/>
        </w:rPr>
        <w:t>Akpotojo</w:t>
      </w:r>
      <w:proofErr w:type="spellEnd"/>
      <w:r w:rsidRPr="00074825">
        <w:rPr>
          <w:rFonts w:ascii="Times New Roman" w:hAnsi="Times New Roman"/>
          <w:sz w:val="24"/>
          <w:szCs w:val="24"/>
          <w:lang w:val="en-US"/>
        </w:rPr>
        <w:t xml:space="preserve"> </w:t>
      </w:r>
      <w:proofErr w:type="spellStart"/>
      <w:r w:rsidRPr="00074825">
        <w:rPr>
          <w:rFonts w:ascii="Times New Roman" w:hAnsi="Times New Roman"/>
          <w:sz w:val="24"/>
          <w:szCs w:val="24"/>
          <w:lang w:val="en-US"/>
        </w:rPr>
        <w:t>Siemuri</w:t>
      </w:r>
      <w:proofErr w:type="spellEnd"/>
      <w:r w:rsidRPr="00074825">
        <w:rPr>
          <w:rFonts w:ascii="Times New Roman" w:hAnsi="Times New Roman"/>
          <w:sz w:val="24"/>
          <w:szCs w:val="24"/>
          <w:lang w:val="en-US"/>
        </w:rPr>
        <w:t xml:space="preserve"> </w:t>
      </w:r>
    </w:p>
    <w:p w14:paraId="1561B234" w14:textId="41C6FB8F" w:rsidR="00035D0D" w:rsidRPr="00074825" w:rsidRDefault="00035D0D" w:rsidP="00035D0D">
      <w:pPr>
        <w:spacing w:line="360" w:lineRule="auto"/>
        <w:rPr>
          <w:rFonts w:ascii="Times New Roman" w:hAnsi="Times New Roman"/>
          <w:sz w:val="24"/>
          <w:szCs w:val="24"/>
          <w:lang w:val="en-US"/>
        </w:rPr>
      </w:pPr>
      <w:r w:rsidRPr="00074825">
        <w:rPr>
          <w:rFonts w:ascii="Times New Roman" w:hAnsi="Times New Roman"/>
          <w:sz w:val="24"/>
          <w:szCs w:val="24"/>
          <w:lang w:val="en-US"/>
        </w:rPr>
        <w:t xml:space="preserve">              Jose David</w:t>
      </w:r>
    </w:p>
    <w:p w14:paraId="5DEC1DAE" w14:textId="6D80B458" w:rsidR="00035D0D" w:rsidRPr="00C04112" w:rsidRDefault="00035D0D" w:rsidP="00035D0D">
      <w:pPr>
        <w:spacing w:line="360" w:lineRule="auto"/>
        <w:rPr>
          <w:rFonts w:ascii="Times New Roman" w:hAnsi="Times New Roman"/>
          <w:sz w:val="24"/>
          <w:szCs w:val="24"/>
          <w:lang w:val="en-US"/>
        </w:rPr>
      </w:pPr>
      <w:r w:rsidRPr="00074825">
        <w:rPr>
          <w:rFonts w:ascii="Times New Roman" w:hAnsi="Times New Roman"/>
          <w:sz w:val="24"/>
          <w:szCs w:val="24"/>
          <w:lang w:val="en-US"/>
        </w:rPr>
        <w:t xml:space="preserve">              </w:t>
      </w:r>
      <w:r w:rsidRPr="00C04112">
        <w:rPr>
          <w:rFonts w:ascii="Times New Roman" w:hAnsi="Times New Roman"/>
          <w:sz w:val="24"/>
          <w:szCs w:val="24"/>
          <w:lang w:val="en-US"/>
        </w:rPr>
        <w:t xml:space="preserve">Maryam </w:t>
      </w:r>
      <w:proofErr w:type="spellStart"/>
      <w:r w:rsidRPr="00C04112">
        <w:rPr>
          <w:rFonts w:ascii="Times New Roman" w:hAnsi="Times New Roman"/>
          <w:sz w:val="24"/>
          <w:szCs w:val="24"/>
          <w:lang w:val="en-US"/>
        </w:rPr>
        <w:t>Afshari</w:t>
      </w:r>
      <w:proofErr w:type="spellEnd"/>
    </w:p>
    <w:p w14:paraId="0BB165EB" w14:textId="7F0C60BF" w:rsidR="00035D0D" w:rsidRDefault="00035D0D" w:rsidP="00035D0D">
      <w:pPr>
        <w:spacing w:line="360" w:lineRule="auto"/>
        <w:rPr>
          <w:rFonts w:ascii="Times New Roman" w:hAnsi="Times New Roman"/>
          <w:sz w:val="24"/>
          <w:szCs w:val="24"/>
        </w:rPr>
      </w:pPr>
      <w:r w:rsidRPr="004C32B8">
        <w:rPr>
          <w:rFonts w:ascii="Times New Roman" w:hAnsi="Times New Roman"/>
          <w:b/>
          <w:bCs/>
          <w:sz w:val="24"/>
          <w:szCs w:val="24"/>
        </w:rPr>
        <w:t>Supervisor</w:t>
      </w:r>
      <w:r>
        <w:rPr>
          <w:rFonts w:ascii="Times New Roman" w:hAnsi="Times New Roman"/>
          <w:sz w:val="24"/>
          <w:szCs w:val="24"/>
        </w:rPr>
        <w:t xml:space="preserve">: Yazid </w:t>
      </w:r>
      <w:proofErr w:type="spellStart"/>
      <w:r>
        <w:rPr>
          <w:rFonts w:ascii="Times New Roman" w:hAnsi="Times New Roman"/>
          <w:sz w:val="24"/>
          <w:szCs w:val="24"/>
        </w:rPr>
        <w:t>Bounab</w:t>
      </w:r>
      <w:proofErr w:type="spellEnd"/>
    </w:p>
    <w:p w14:paraId="4A0CD0AA" w14:textId="77777777" w:rsidR="006D365C" w:rsidRPr="00035D0D" w:rsidRDefault="006D365C" w:rsidP="00035D0D">
      <w:pPr>
        <w:spacing w:line="360" w:lineRule="auto"/>
        <w:rPr>
          <w:rFonts w:ascii="Times New Roman" w:hAnsi="Times New Roman"/>
          <w:sz w:val="24"/>
          <w:szCs w:val="24"/>
        </w:rPr>
      </w:pPr>
    </w:p>
    <w:sdt>
      <w:sdtPr>
        <w:rPr>
          <w:rFonts w:asciiTheme="minorHAnsi" w:eastAsiaTheme="minorHAnsi" w:hAnsiTheme="minorHAnsi" w:cstheme="minorBidi"/>
          <w:color w:val="auto"/>
          <w:sz w:val="22"/>
          <w:szCs w:val="22"/>
        </w:rPr>
        <w:id w:val="-1902668161"/>
        <w:docPartObj>
          <w:docPartGallery w:val="Table of Contents"/>
          <w:docPartUnique/>
        </w:docPartObj>
      </w:sdtPr>
      <w:sdtEndPr>
        <w:rPr>
          <w:b/>
          <w:bCs/>
          <w:noProof/>
        </w:rPr>
      </w:sdtEndPr>
      <w:sdtContent>
        <w:p w14:paraId="35E83837" w14:textId="32C63E30" w:rsidR="00C04112" w:rsidRDefault="00C04112">
          <w:pPr>
            <w:pStyle w:val="TOCHeading"/>
          </w:pPr>
          <w:r>
            <w:t>Contents</w:t>
          </w:r>
        </w:p>
        <w:p w14:paraId="545687D5" w14:textId="3A9844DB" w:rsidR="006D365C" w:rsidRDefault="00C04112">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r>
            <w:fldChar w:fldCharType="begin"/>
          </w:r>
          <w:r>
            <w:instrText xml:space="preserve"> TOC \o "1-3" \h \z \u </w:instrText>
          </w:r>
          <w:r>
            <w:fldChar w:fldCharType="separate"/>
          </w:r>
          <w:hyperlink w:anchor="_Toc137543037" w:history="1">
            <w:r w:rsidR="006D365C" w:rsidRPr="00022F48">
              <w:rPr>
                <w:rStyle w:val="Hyperlink"/>
                <w:noProof/>
              </w:rPr>
              <w:t>1.</w:t>
            </w:r>
            <w:r w:rsidR="006D365C">
              <w:rPr>
                <w:rFonts w:asciiTheme="minorHAnsi" w:eastAsiaTheme="minorEastAsia" w:hAnsiTheme="minorHAnsi" w:cstheme="minorBidi"/>
                <w:noProof/>
                <w:kern w:val="2"/>
                <w:sz w:val="22"/>
                <w:szCs w:val="22"/>
                <w:lang/>
                <w14:ligatures w14:val="standardContextual"/>
              </w:rPr>
              <w:tab/>
            </w:r>
            <w:r w:rsidR="006D365C" w:rsidRPr="00022F48">
              <w:rPr>
                <w:rStyle w:val="Hyperlink"/>
                <w:noProof/>
              </w:rPr>
              <w:t>Data Modelling</w:t>
            </w:r>
            <w:r w:rsidR="006D365C">
              <w:rPr>
                <w:noProof/>
                <w:webHidden/>
              </w:rPr>
              <w:tab/>
            </w:r>
            <w:r w:rsidR="006D365C">
              <w:rPr>
                <w:noProof/>
                <w:webHidden/>
              </w:rPr>
              <w:fldChar w:fldCharType="begin"/>
            </w:r>
            <w:r w:rsidR="006D365C">
              <w:rPr>
                <w:noProof/>
                <w:webHidden/>
              </w:rPr>
              <w:instrText xml:space="preserve"> PAGEREF _Toc137543037 \h </w:instrText>
            </w:r>
            <w:r w:rsidR="006D365C">
              <w:rPr>
                <w:noProof/>
                <w:webHidden/>
              </w:rPr>
            </w:r>
            <w:r w:rsidR="006D365C">
              <w:rPr>
                <w:noProof/>
                <w:webHidden/>
              </w:rPr>
              <w:fldChar w:fldCharType="separate"/>
            </w:r>
            <w:r w:rsidR="006D365C">
              <w:rPr>
                <w:noProof/>
                <w:webHidden/>
              </w:rPr>
              <w:t>1</w:t>
            </w:r>
            <w:r w:rsidR="006D365C">
              <w:rPr>
                <w:noProof/>
                <w:webHidden/>
              </w:rPr>
              <w:fldChar w:fldCharType="end"/>
            </w:r>
          </w:hyperlink>
        </w:p>
        <w:p w14:paraId="16A5D53E" w14:textId="62106BEB"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38" w:history="1">
            <w:r w:rsidRPr="00022F48">
              <w:rPr>
                <w:rStyle w:val="Hyperlink"/>
                <w:noProof/>
              </w:rPr>
              <w:t>2.</w:t>
            </w:r>
            <w:r>
              <w:rPr>
                <w:rFonts w:asciiTheme="minorHAnsi" w:eastAsiaTheme="minorEastAsia" w:hAnsiTheme="minorHAnsi" w:cstheme="minorBidi"/>
                <w:noProof/>
                <w:kern w:val="2"/>
                <w:sz w:val="22"/>
                <w:szCs w:val="22"/>
                <w:lang/>
                <w14:ligatures w14:val="standardContextual"/>
              </w:rPr>
              <w:tab/>
            </w:r>
            <w:r w:rsidRPr="00022F48">
              <w:rPr>
                <w:rStyle w:val="Hyperlink"/>
                <w:noProof/>
              </w:rPr>
              <w:t>Database Design</w:t>
            </w:r>
            <w:r>
              <w:rPr>
                <w:noProof/>
                <w:webHidden/>
              </w:rPr>
              <w:tab/>
            </w:r>
            <w:r>
              <w:rPr>
                <w:noProof/>
                <w:webHidden/>
              </w:rPr>
              <w:fldChar w:fldCharType="begin"/>
            </w:r>
            <w:r>
              <w:rPr>
                <w:noProof/>
                <w:webHidden/>
              </w:rPr>
              <w:instrText xml:space="preserve"> PAGEREF _Toc137543038 \h </w:instrText>
            </w:r>
            <w:r>
              <w:rPr>
                <w:noProof/>
                <w:webHidden/>
              </w:rPr>
            </w:r>
            <w:r>
              <w:rPr>
                <w:noProof/>
                <w:webHidden/>
              </w:rPr>
              <w:fldChar w:fldCharType="separate"/>
            </w:r>
            <w:r>
              <w:rPr>
                <w:noProof/>
                <w:webHidden/>
              </w:rPr>
              <w:t>2</w:t>
            </w:r>
            <w:r>
              <w:rPr>
                <w:noProof/>
                <w:webHidden/>
              </w:rPr>
              <w:fldChar w:fldCharType="end"/>
            </w:r>
          </w:hyperlink>
        </w:p>
        <w:p w14:paraId="72F25D59" w14:textId="3C819212" w:rsidR="006D365C" w:rsidRDefault="006D365C">
          <w:pPr>
            <w:pStyle w:val="TOC2"/>
            <w:tabs>
              <w:tab w:val="left" w:pos="880"/>
              <w:tab w:val="right" w:leader="dot" w:pos="8777"/>
            </w:tabs>
            <w:rPr>
              <w:rFonts w:asciiTheme="minorHAnsi" w:eastAsiaTheme="minorEastAsia" w:hAnsiTheme="minorHAnsi" w:cstheme="minorBidi"/>
              <w:noProof/>
              <w:kern w:val="2"/>
              <w:sz w:val="22"/>
              <w:szCs w:val="22"/>
              <w:lang/>
              <w14:ligatures w14:val="standardContextual"/>
            </w:rPr>
          </w:pPr>
          <w:hyperlink w:anchor="_Toc137543039" w:history="1">
            <w:r w:rsidRPr="00022F48">
              <w:rPr>
                <w:rStyle w:val="Hyperlink"/>
                <w:noProof/>
              </w:rPr>
              <w:t>2.1.</w:t>
            </w:r>
            <w:r>
              <w:rPr>
                <w:rFonts w:asciiTheme="minorHAnsi" w:eastAsiaTheme="minorEastAsia" w:hAnsiTheme="minorHAnsi" w:cstheme="minorBidi"/>
                <w:noProof/>
                <w:kern w:val="2"/>
                <w:sz w:val="22"/>
                <w:szCs w:val="22"/>
                <w:lang/>
                <w14:ligatures w14:val="standardContextual"/>
              </w:rPr>
              <w:tab/>
            </w:r>
            <w:r w:rsidRPr="00022F48">
              <w:rPr>
                <w:rStyle w:val="Hyperlink"/>
                <w:noProof/>
              </w:rPr>
              <w:t>Write SQL statements to create the necessary tables in the database, reflecting your designed schema.</w:t>
            </w:r>
            <w:r>
              <w:rPr>
                <w:noProof/>
                <w:webHidden/>
              </w:rPr>
              <w:tab/>
            </w:r>
            <w:r>
              <w:rPr>
                <w:noProof/>
                <w:webHidden/>
              </w:rPr>
              <w:fldChar w:fldCharType="begin"/>
            </w:r>
            <w:r>
              <w:rPr>
                <w:noProof/>
                <w:webHidden/>
              </w:rPr>
              <w:instrText xml:space="preserve"> PAGEREF _Toc137543039 \h </w:instrText>
            </w:r>
            <w:r>
              <w:rPr>
                <w:noProof/>
                <w:webHidden/>
              </w:rPr>
            </w:r>
            <w:r>
              <w:rPr>
                <w:noProof/>
                <w:webHidden/>
              </w:rPr>
              <w:fldChar w:fldCharType="separate"/>
            </w:r>
            <w:r>
              <w:rPr>
                <w:noProof/>
                <w:webHidden/>
              </w:rPr>
              <w:t>2</w:t>
            </w:r>
            <w:r>
              <w:rPr>
                <w:noProof/>
                <w:webHidden/>
              </w:rPr>
              <w:fldChar w:fldCharType="end"/>
            </w:r>
          </w:hyperlink>
        </w:p>
        <w:p w14:paraId="56F41784" w14:textId="5C22DEF7" w:rsidR="006D365C" w:rsidRDefault="006D365C">
          <w:pPr>
            <w:pStyle w:val="TOC2"/>
            <w:tabs>
              <w:tab w:val="left" w:pos="880"/>
              <w:tab w:val="right" w:leader="dot" w:pos="8777"/>
            </w:tabs>
            <w:rPr>
              <w:rFonts w:asciiTheme="minorHAnsi" w:eastAsiaTheme="minorEastAsia" w:hAnsiTheme="minorHAnsi" w:cstheme="minorBidi"/>
              <w:noProof/>
              <w:kern w:val="2"/>
              <w:sz w:val="22"/>
              <w:szCs w:val="22"/>
              <w:lang/>
              <w14:ligatures w14:val="standardContextual"/>
            </w:rPr>
          </w:pPr>
          <w:hyperlink w:anchor="_Toc137543040" w:history="1">
            <w:r w:rsidRPr="00022F48">
              <w:rPr>
                <w:rStyle w:val="Hyperlink"/>
                <w:noProof/>
              </w:rPr>
              <w:t>2.2.</w:t>
            </w:r>
            <w:r>
              <w:rPr>
                <w:rFonts w:asciiTheme="minorHAnsi" w:eastAsiaTheme="minorEastAsia" w:hAnsiTheme="minorHAnsi" w:cstheme="minorBidi"/>
                <w:noProof/>
                <w:kern w:val="2"/>
                <w:sz w:val="22"/>
                <w:szCs w:val="22"/>
                <w:lang/>
                <w14:ligatures w14:val="standardContextual"/>
              </w:rPr>
              <w:tab/>
            </w:r>
            <w:r w:rsidRPr="00022F48">
              <w:rPr>
                <w:rStyle w:val="Hyperlink"/>
                <w:noProof/>
              </w:rPr>
              <w:t>Populate the tables with representative sample data to simulate a functioning library</w:t>
            </w:r>
            <w:r>
              <w:rPr>
                <w:noProof/>
                <w:webHidden/>
              </w:rPr>
              <w:tab/>
            </w:r>
            <w:r>
              <w:rPr>
                <w:noProof/>
                <w:webHidden/>
              </w:rPr>
              <w:fldChar w:fldCharType="begin"/>
            </w:r>
            <w:r>
              <w:rPr>
                <w:noProof/>
                <w:webHidden/>
              </w:rPr>
              <w:instrText xml:space="preserve"> PAGEREF _Toc137543040 \h </w:instrText>
            </w:r>
            <w:r>
              <w:rPr>
                <w:noProof/>
                <w:webHidden/>
              </w:rPr>
            </w:r>
            <w:r>
              <w:rPr>
                <w:noProof/>
                <w:webHidden/>
              </w:rPr>
              <w:fldChar w:fldCharType="separate"/>
            </w:r>
            <w:r>
              <w:rPr>
                <w:noProof/>
                <w:webHidden/>
              </w:rPr>
              <w:t>6</w:t>
            </w:r>
            <w:r>
              <w:rPr>
                <w:noProof/>
                <w:webHidden/>
              </w:rPr>
              <w:fldChar w:fldCharType="end"/>
            </w:r>
          </w:hyperlink>
        </w:p>
        <w:p w14:paraId="6D370A47" w14:textId="221B462A"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1" w:history="1">
            <w:r w:rsidRPr="00022F48">
              <w:rPr>
                <w:rStyle w:val="Hyperlink"/>
                <w:noProof/>
              </w:rPr>
              <w:t>3.</w:t>
            </w:r>
            <w:r>
              <w:rPr>
                <w:rFonts w:asciiTheme="minorHAnsi" w:eastAsiaTheme="minorEastAsia" w:hAnsiTheme="minorHAnsi" w:cstheme="minorBidi"/>
                <w:noProof/>
                <w:kern w:val="2"/>
                <w:sz w:val="22"/>
                <w:szCs w:val="22"/>
                <w:lang/>
                <w14:ligatures w14:val="standardContextual"/>
              </w:rPr>
              <w:tab/>
            </w:r>
            <w:r w:rsidRPr="00022F48">
              <w:rPr>
                <w:rStyle w:val="Hyperlink"/>
                <w:noProof/>
              </w:rPr>
              <w:t>Extra Functionalities</w:t>
            </w:r>
            <w:r>
              <w:rPr>
                <w:noProof/>
                <w:webHidden/>
              </w:rPr>
              <w:tab/>
            </w:r>
            <w:r>
              <w:rPr>
                <w:noProof/>
                <w:webHidden/>
              </w:rPr>
              <w:fldChar w:fldCharType="begin"/>
            </w:r>
            <w:r>
              <w:rPr>
                <w:noProof/>
                <w:webHidden/>
              </w:rPr>
              <w:instrText xml:space="preserve"> PAGEREF _Toc137543041 \h </w:instrText>
            </w:r>
            <w:r>
              <w:rPr>
                <w:noProof/>
                <w:webHidden/>
              </w:rPr>
            </w:r>
            <w:r>
              <w:rPr>
                <w:noProof/>
                <w:webHidden/>
              </w:rPr>
              <w:fldChar w:fldCharType="separate"/>
            </w:r>
            <w:r>
              <w:rPr>
                <w:noProof/>
                <w:webHidden/>
              </w:rPr>
              <w:t>13</w:t>
            </w:r>
            <w:r>
              <w:rPr>
                <w:noProof/>
                <w:webHidden/>
              </w:rPr>
              <w:fldChar w:fldCharType="end"/>
            </w:r>
          </w:hyperlink>
        </w:p>
        <w:p w14:paraId="73923223" w14:textId="59A76BA5"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2" w:history="1">
            <w:r w:rsidRPr="00022F48">
              <w:rPr>
                <w:rStyle w:val="Hyperlink"/>
                <w:rFonts w:eastAsia="Times New Roman"/>
                <w:noProof/>
              </w:rPr>
              <w:t>a)</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all books by a specific author.</w:t>
            </w:r>
            <w:r>
              <w:rPr>
                <w:noProof/>
                <w:webHidden/>
              </w:rPr>
              <w:tab/>
            </w:r>
            <w:r>
              <w:rPr>
                <w:noProof/>
                <w:webHidden/>
              </w:rPr>
              <w:fldChar w:fldCharType="begin"/>
            </w:r>
            <w:r>
              <w:rPr>
                <w:noProof/>
                <w:webHidden/>
              </w:rPr>
              <w:instrText xml:space="preserve"> PAGEREF _Toc137543042 \h </w:instrText>
            </w:r>
            <w:r>
              <w:rPr>
                <w:noProof/>
                <w:webHidden/>
              </w:rPr>
            </w:r>
            <w:r>
              <w:rPr>
                <w:noProof/>
                <w:webHidden/>
              </w:rPr>
              <w:fldChar w:fldCharType="separate"/>
            </w:r>
            <w:r>
              <w:rPr>
                <w:noProof/>
                <w:webHidden/>
              </w:rPr>
              <w:t>13</w:t>
            </w:r>
            <w:r>
              <w:rPr>
                <w:noProof/>
                <w:webHidden/>
              </w:rPr>
              <w:fldChar w:fldCharType="end"/>
            </w:r>
          </w:hyperlink>
        </w:p>
        <w:p w14:paraId="4A9A5BBB" w14:textId="29D9EEA5"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3" w:history="1">
            <w:r w:rsidRPr="00022F48">
              <w:rPr>
                <w:rStyle w:val="Hyperlink"/>
                <w:rFonts w:eastAsia="Times New Roman"/>
                <w:noProof/>
              </w:rPr>
              <w:t>b)</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all books published in a specific year or range of years.</w:t>
            </w:r>
            <w:r>
              <w:rPr>
                <w:noProof/>
                <w:webHidden/>
              </w:rPr>
              <w:tab/>
            </w:r>
            <w:r>
              <w:rPr>
                <w:noProof/>
                <w:webHidden/>
              </w:rPr>
              <w:fldChar w:fldCharType="begin"/>
            </w:r>
            <w:r>
              <w:rPr>
                <w:noProof/>
                <w:webHidden/>
              </w:rPr>
              <w:instrText xml:space="preserve"> PAGEREF _Toc137543043 \h </w:instrText>
            </w:r>
            <w:r>
              <w:rPr>
                <w:noProof/>
                <w:webHidden/>
              </w:rPr>
            </w:r>
            <w:r>
              <w:rPr>
                <w:noProof/>
                <w:webHidden/>
              </w:rPr>
              <w:fldChar w:fldCharType="separate"/>
            </w:r>
            <w:r>
              <w:rPr>
                <w:noProof/>
                <w:webHidden/>
              </w:rPr>
              <w:t>13</w:t>
            </w:r>
            <w:r>
              <w:rPr>
                <w:noProof/>
                <w:webHidden/>
              </w:rPr>
              <w:fldChar w:fldCharType="end"/>
            </w:r>
          </w:hyperlink>
        </w:p>
        <w:p w14:paraId="1EBDE7E2" w14:textId="520B0386"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4" w:history="1">
            <w:r w:rsidRPr="00022F48">
              <w:rPr>
                <w:rStyle w:val="Hyperlink"/>
                <w:rFonts w:eastAsia="Times New Roman"/>
                <w:noProof/>
              </w:rPr>
              <w:t>c)</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all the expired loans.</w:t>
            </w:r>
            <w:r>
              <w:rPr>
                <w:noProof/>
                <w:webHidden/>
              </w:rPr>
              <w:tab/>
            </w:r>
            <w:r>
              <w:rPr>
                <w:noProof/>
                <w:webHidden/>
              </w:rPr>
              <w:fldChar w:fldCharType="begin"/>
            </w:r>
            <w:r>
              <w:rPr>
                <w:noProof/>
                <w:webHidden/>
              </w:rPr>
              <w:instrText xml:space="preserve"> PAGEREF _Toc137543044 \h </w:instrText>
            </w:r>
            <w:r>
              <w:rPr>
                <w:noProof/>
                <w:webHidden/>
              </w:rPr>
            </w:r>
            <w:r>
              <w:rPr>
                <w:noProof/>
                <w:webHidden/>
              </w:rPr>
              <w:fldChar w:fldCharType="separate"/>
            </w:r>
            <w:r>
              <w:rPr>
                <w:noProof/>
                <w:webHidden/>
              </w:rPr>
              <w:t>14</w:t>
            </w:r>
            <w:r>
              <w:rPr>
                <w:noProof/>
                <w:webHidden/>
              </w:rPr>
              <w:fldChar w:fldCharType="end"/>
            </w:r>
          </w:hyperlink>
        </w:p>
        <w:p w14:paraId="76757F7F" w14:textId="228D2962"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5" w:history="1">
            <w:r w:rsidRPr="00022F48">
              <w:rPr>
                <w:rStyle w:val="Hyperlink"/>
                <w:rFonts w:eastAsia="Times New Roman"/>
                <w:noProof/>
              </w:rPr>
              <w:t>d)</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Create fines for expired loans, and suspend user account when fine is not paid on time.</w:t>
            </w:r>
            <w:r>
              <w:rPr>
                <w:noProof/>
                <w:webHidden/>
              </w:rPr>
              <w:tab/>
            </w:r>
            <w:r>
              <w:rPr>
                <w:noProof/>
                <w:webHidden/>
              </w:rPr>
              <w:fldChar w:fldCharType="begin"/>
            </w:r>
            <w:r>
              <w:rPr>
                <w:noProof/>
                <w:webHidden/>
              </w:rPr>
              <w:instrText xml:space="preserve"> PAGEREF _Toc137543045 \h </w:instrText>
            </w:r>
            <w:r>
              <w:rPr>
                <w:noProof/>
                <w:webHidden/>
              </w:rPr>
            </w:r>
            <w:r>
              <w:rPr>
                <w:noProof/>
                <w:webHidden/>
              </w:rPr>
              <w:fldChar w:fldCharType="separate"/>
            </w:r>
            <w:r>
              <w:rPr>
                <w:noProof/>
                <w:webHidden/>
              </w:rPr>
              <w:t>14</w:t>
            </w:r>
            <w:r>
              <w:rPr>
                <w:noProof/>
                <w:webHidden/>
              </w:rPr>
              <w:fldChar w:fldCharType="end"/>
            </w:r>
          </w:hyperlink>
        </w:p>
        <w:p w14:paraId="14A92666" w14:textId="657639EF"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6" w:history="1">
            <w:r w:rsidRPr="00022F48">
              <w:rPr>
                <w:rStyle w:val="Hyperlink"/>
                <w:rFonts w:eastAsia="Times New Roman"/>
                <w:noProof/>
              </w:rPr>
              <w:t>e)</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Let users pay for their fines, and reopen their account if needed.</w:t>
            </w:r>
            <w:r>
              <w:rPr>
                <w:noProof/>
                <w:webHidden/>
              </w:rPr>
              <w:tab/>
            </w:r>
            <w:r>
              <w:rPr>
                <w:noProof/>
                <w:webHidden/>
              </w:rPr>
              <w:fldChar w:fldCharType="begin"/>
            </w:r>
            <w:r>
              <w:rPr>
                <w:noProof/>
                <w:webHidden/>
              </w:rPr>
              <w:instrText xml:space="preserve"> PAGEREF _Toc137543046 \h </w:instrText>
            </w:r>
            <w:r>
              <w:rPr>
                <w:noProof/>
                <w:webHidden/>
              </w:rPr>
            </w:r>
            <w:r>
              <w:rPr>
                <w:noProof/>
                <w:webHidden/>
              </w:rPr>
              <w:fldChar w:fldCharType="separate"/>
            </w:r>
            <w:r>
              <w:rPr>
                <w:noProof/>
                <w:webHidden/>
              </w:rPr>
              <w:t>14</w:t>
            </w:r>
            <w:r>
              <w:rPr>
                <w:noProof/>
                <w:webHidden/>
              </w:rPr>
              <w:fldChar w:fldCharType="end"/>
            </w:r>
          </w:hyperlink>
        </w:p>
        <w:p w14:paraId="3832C2E3" w14:textId="163AB6ED"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7" w:history="1">
            <w:r w:rsidRPr="00022F48">
              <w:rPr>
                <w:rStyle w:val="Hyperlink"/>
                <w:rFonts w:eastAsia="Times New Roman"/>
                <w:noProof/>
              </w:rPr>
              <w:t>f)</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Determine the total number of books available in the library.</w:t>
            </w:r>
            <w:r>
              <w:rPr>
                <w:noProof/>
                <w:webHidden/>
              </w:rPr>
              <w:tab/>
            </w:r>
            <w:r>
              <w:rPr>
                <w:noProof/>
                <w:webHidden/>
              </w:rPr>
              <w:fldChar w:fldCharType="begin"/>
            </w:r>
            <w:r>
              <w:rPr>
                <w:noProof/>
                <w:webHidden/>
              </w:rPr>
              <w:instrText xml:space="preserve"> PAGEREF _Toc137543047 \h </w:instrText>
            </w:r>
            <w:r>
              <w:rPr>
                <w:noProof/>
                <w:webHidden/>
              </w:rPr>
            </w:r>
            <w:r>
              <w:rPr>
                <w:noProof/>
                <w:webHidden/>
              </w:rPr>
              <w:fldChar w:fldCharType="separate"/>
            </w:r>
            <w:r>
              <w:rPr>
                <w:noProof/>
                <w:webHidden/>
              </w:rPr>
              <w:t>14</w:t>
            </w:r>
            <w:r>
              <w:rPr>
                <w:noProof/>
                <w:webHidden/>
              </w:rPr>
              <w:fldChar w:fldCharType="end"/>
            </w:r>
          </w:hyperlink>
        </w:p>
        <w:p w14:paraId="0E6B6246" w14:textId="0C025111"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8" w:history="1">
            <w:r w:rsidRPr="00022F48">
              <w:rPr>
                <w:rStyle w:val="Hyperlink"/>
                <w:rFonts w:eastAsia="Times New Roman"/>
                <w:noProof/>
              </w:rPr>
              <w:t>g)</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Find the average rating of books based on user reviews.</w:t>
            </w:r>
            <w:r>
              <w:rPr>
                <w:noProof/>
                <w:webHidden/>
              </w:rPr>
              <w:tab/>
            </w:r>
            <w:r>
              <w:rPr>
                <w:noProof/>
                <w:webHidden/>
              </w:rPr>
              <w:fldChar w:fldCharType="begin"/>
            </w:r>
            <w:r>
              <w:rPr>
                <w:noProof/>
                <w:webHidden/>
              </w:rPr>
              <w:instrText xml:space="preserve"> PAGEREF _Toc137543048 \h </w:instrText>
            </w:r>
            <w:r>
              <w:rPr>
                <w:noProof/>
                <w:webHidden/>
              </w:rPr>
            </w:r>
            <w:r>
              <w:rPr>
                <w:noProof/>
                <w:webHidden/>
              </w:rPr>
              <w:fldChar w:fldCharType="separate"/>
            </w:r>
            <w:r>
              <w:rPr>
                <w:noProof/>
                <w:webHidden/>
              </w:rPr>
              <w:t>15</w:t>
            </w:r>
            <w:r>
              <w:rPr>
                <w:noProof/>
                <w:webHidden/>
              </w:rPr>
              <w:fldChar w:fldCharType="end"/>
            </w:r>
          </w:hyperlink>
        </w:p>
        <w:p w14:paraId="48A5C8CF" w14:textId="30AAC1C6"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49" w:history="1">
            <w:r w:rsidRPr="00022F48">
              <w:rPr>
                <w:rStyle w:val="Hyperlink"/>
                <w:rFonts w:eastAsia="Times New Roman"/>
                <w:noProof/>
              </w:rPr>
              <w:t>h)</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Calculate the number of books by each author.</w:t>
            </w:r>
            <w:r>
              <w:rPr>
                <w:noProof/>
                <w:webHidden/>
              </w:rPr>
              <w:tab/>
            </w:r>
            <w:r>
              <w:rPr>
                <w:noProof/>
                <w:webHidden/>
              </w:rPr>
              <w:fldChar w:fldCharType="begin"/>
            </w:r>
            <w:r>
              <w:rPr>
                <w:noProof/>
                <w:webHidden/>
              </w:rPr>
              <w:instrText xml:space="preserve"> PAGEREF _Toc137543049 \h </w:instrText>
            </w:r>
            <w:r>
              <w:rPr>
                <w:noProof/>
                <w:webHidden/>
              </w:rPr>
            </w:r>
            <w:r>
              <w:rPr>
                <w:noProof/>
                <w:webHidden/>
              </w:rPr>
              <w:fldChar w:fldCharType="separate"/>
            </w:r>
            <w:r>
              <w:rPr>
                <w:noProof/>
                <w:webHidden/>
              </w:rPr>
              <w:t>15</w:t>
            </w:r>
            <w:r>
              <w:rPr>
                <w:noProof/>
                <w:webHidden/>
              </w:rPr>
              <w:fldChar w:fldCharType="end"/>
            </w:r>
          </w:hyperlink>
        </w:p>
        <w:p w14:paraId="1B157B94" w14:textId="62003B69"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50" w:history="1">
            <w:r w:rsidRPr="00022F48">
              <w:rPr>
                <w:rStyle w:val="Hyperlink"/>
                <w:rFonts w:eastAsia="Times New Roman"/>
                <w:noProof/>
              </w:rPr>
              <w:t>i)</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the top 10 most borrowed books.</w:t>
            </w:r>
            <w:r>
              <w:rPr>
                <w:noProof/>
                <w:webHidden/>
              </w:rPr>
              <w:tab/>
            </w:r>
            <w:r>
              <w:rPr>
                <w:noProof/>
                <w:webHidden/>
              </w:rPr>
              <w:fldChar w:fldCharType="begin"/>
            </w:r>
            <w:r>
              <w:rPr>
                <w:noProof/>
                <w:webHidden/>
              </w:rPr>
              <w:instrText xml:space="preserve"> PAGEREF _Toc137543050 \h </w:instrText>
            </w:r>
            <w:r>
              <w:rPr>
                <w:noProof/>
                <w:webHidden/>
              </w:rPr>
            </w:r>
            <w:r>
              <w:rPr>
                <w:noProof/>
                <w:webHidden/>
              </w:rPr>
              <w:fldChar w:fldCharType="separate"/>
            </w:r>
            <w:r>
              <w:rPr>
                <w:noProof/>
                <w:webHidden/>
              </w:rPr>
              <w:t>15</w:t>
            </w:r>
            <w:r>
              <w:rPr>
                <w:noProof/>
                <w:webHidden/>
              </w:rPr>
              <w:fldChar w:fldCharType="end"/>
            </w:r>
          </w:hyperlink>
        </w:p>
        <w:p w14:paraId="22329018" w14:textId="3C1F99FD"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51" w:history="1">
            <w:r w:rsidRPr="00022F48">
              <w:rPr>
                <w:rStyle w:val="Hyperlink"/>
                <w:rFonts w:eastAsia="Times New Roman"/>
                <w:noProof/>
              </w:rPr>
              <w:t>j)</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the latest books added to the library collection.</w:t>
            </w:r>
            <w:r>
              <w:rPr>
                <w:noProof/>
                <w:webHidden/>
              </w:rPr>
              <w:tab/>
            </w:r>
            <w:r>
              <w:rPr>
                <w:noProof/>
                <w:webHidden/>
              </w:rPr>
              <w:fldChar w:fldCharType="begin"/>
            </w:r>
            <w:r>
              <w:rPr>
                <w:noProof/>
                <w:webHidden/>
              </w:rPr>
              <w:instrText xml:space="preserve"> PAGEREF _Toc137543051 \h </w:instrText>
            </w:r>
            <w:r>
              <w:rPr>
                <w:noProof/>
                <w:webHidden/>
              </w:rPr>
            </w:r>
            <w:r>
              <w:rPr>
                <w:noProof/>
                <w:webHidden/>
              </w:rPr>
              <w:fldChar w:fldCharType="separate"/>
            </w:r>
            <w:r>
              <w:rPr>
                <w:noProof/>
                <w:webHidden/>
              </w:rPr>
              <w:t>16</w:t>
            </w:r>
            <w:r>
              <w:rPr>
                <w:noProof/>
                <w:webHidden/>
              </w:rPr>
              <w:fldChar w:fldCharType="end"/>
            </w:r>
          </w:hyperlink>
        </w:p>
        <w:p w14:paraId="08CEAC75" w14:textId="6B2A8AD1"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52" w:history="1">
            <w:r w:rsidRPr="00022F48">
              <w:rPr>
                <w:rStyle w:val="Hyperlink"/>
                <w:rFonts w:eastAsia="Times New Roman"/>
                <w:noProof/>
              </w:rPr>
              <w:t>k)</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all books with their corresponding author information.</w:t>
            </w:r>
            <w:r>
              <w:rPr>
                <w:noProof/>
                <w:webHidden/>
              </w:rPr>
              <w:tab/>
            </w:r>
            <w:r>
              <w:rPr>
                <w:noProof/>
                <w:webHidden/>
              </w:rPr>
              <w:fldChar w:fldCharType="begin"/>
            </w:r>
            <w:r>
              <w:rPr>
                <w:noProof/>
                <w:webHidden/>
              </w:rPr>
              <w:instrText xml:space="preserve"> PAGEREF _Toc137543052 \h </w:instrText>
            </w:r>
            <w:r>
              <w:rPr>
                <w:noProof/>
                <w:webHidden/>
              </w:rPr>
            </w:r>
            <w:r>
              <w:rPr>
                <w:noProof/>
                <w:webHidden/>
              </w:rPr>
              <w:fldChar w:fldCharType="separate"/>
            </w:r>
            <w:r>
              <w:rPr>
                <w:noProof/>
                <w:webHidden/>
              </w:rPr>
              <w:t>16</w:t>
            </w:r>
            <w:r>
              <w:rPr>
                <w:noProof/>
                <w:webHidden/>
              </w:rPr>
              <w:fldChar w:fldCharType="end"/>
            </w:r>
          </w:hyperlink>
        </w:p>
        <w:p w14:paraId="7BBABFC5" w14:textId="255D369C"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53" w:history="1">
            <w:r w:rsidRPr="00022F48">
              <w:rPr>
                <w:rStyle w:val="Hyperlink"/>
                <w:rFonts w:eastAsia="Times New Roman"/>
                <w:noProof/>
              </w:rPr>
              <w:t>l)</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Retrieve the details of top 10 users who have borrowed the most books.</w:t>
            </w:r>
            <w:r>
              <w:rPr>
                <w:noProof/>
                <w:webHidden/>
              </w:rPr>
              <w:tab/>
            </w:r>
            <w:r>
              <w:rPr>
                <w:noProof/>
                <w:webHidden/>
              </w:rPr>
              <w:fldChar w:fldCharType="begin"/>
            </w:r>
            <w:r>
              <w:rPr>
                <w:noProof/>
                <w:webHidden/>
              </w:rPr>
              <w:instrText xml:space="preserve"> PAGEREF _Toc137543053 \h </w:instrText>
            </w:r>
            <w:r>
              <w:rPr>
                <w:noProof/>
                <w:webHidden/>
              </w:rPr>
            </w:r>
            <w:r>
              <w:rPr>
                <w:noProof/>
                <w:webHidden/>
              </w:rPr>
              <w:fldChar w:fldCharType="separate"/>
            </w:r>
            <w:r>
              <w:rPr>
                <w:noProof/>
                <w:webHidden/>
              </w:rPr>
              <w:t>16</w:t>
            </w:r>
            <w:r>
              <w:rPr>
                <w:noProof/>
                <w:webHidden/>
              </w:rPr>
              <w:fldChar w:fldCharType="end"/>
            </w:r>
          </w:hyperlink>
        </w:p>
        <w:p w14:paraId="465BDC68" w14:textId="3AE4C086" w:rsidR="006D365C" w:rsidRDefault="006D365C">
          <w:pPr>
            <w:pStyle w:val="TOC1"/>
            <w:tabs>
              <w:tab w:val="left" w:pos="658"/>
              <w:tab w:val="right" w:leader="dot" w:pos="8777"/>
            </w:tabs>
            <w:rPr>
              <w:rFonts w:asciiTheme="minorHAnsi" w:eastAsiaTheme="minorEastAsia" w:hAnsiTheme="minorHAnsi" w:cstheme="minorBidi"/>
              <w:noProof/>
              <w:kern w:val="2"/>
              <w:sz w:val="22"/>
              <w:szCs w:val="22"/>
              <w:lang/>
              <w14:ligatures w14:val="standardContextual"/>
            </w:rPr>
          </w:pPr>
          <w:hyperlink w:anchor="_Toc137543054" w:history="1">
            <w:r w:rsidRPr="00022F48">
              <w:rPr>
                <w:rStyle w:val="Hyperlink"/>
                <w:rFonts w:eastAsia="Times New Roman"/>
                <w:noProof/>
              </w:rPr>
              <w:t>m)</w:t>
            </w:r>
            <w:r>
              <w:rPr>
                <w:rFonts w:asciiTheme="minorHAnsi" w:eastAsiaTheme="minorEastAsia" w:hAnsiTheme="minorHAnsi" w:cstheme="minorBidi"/>
                <w:noProof/>
                <w:kern w:val="2"/>
                <w:sz w:val="22"/>
                <w:szCs w:val="22"/>
                <w:lang/>
                <w14:ligatures w14:val="standardContextual"/>
              </w:rPr>
              <w:tab/>
            </w:r>
            <w:r w:rsidRPr="00022F48">
              <w:rPr>
                <w:rStyle w:val="Hyperlink"/>
                <w:rFonts w:eastAsia="Times New Roman"/>
                <w:noProof/>
              </w:rPr>
              <w:t>Determine the number of books borrowed by users in a specific age range.</w:t>
            </w:r>
            <w:r>
              <w:rPr>
                <w:noProof/>
                <w:webHidden/>
              </w:rPr>
              <w:tab/>
            </w:r>
            <w:r>
              <w:rPr>
                <w:noProof/>
                <w:webHidden/>
              </w:rPr>
              <w:fldChar w:fldCharType="begin"/>
            </w:r>
            <w:r>
              <w:rPr>
                <w:noProof/>
                <w:webHidden/>
              </w:rPr>
              <w:instrText xml:space="preserve"> PAGEREF _Toc137543054 \h </w:instrText>
            </w:r>
            <w:r>
              <w:rPr>
                <w:noProof/>
                <w:webHidden/>
              </w:rPr>
            </w:r>
            <w:r>
              <w:rPr>
                <w:noProof/>
                <w:webHidden/>
              </w:rPr>
              <w:fldChar w:fldCharType="separate"/>
            </w:r>
            <w:r>
              <w:rPr>
                <w:noProof/>
                <w:webHidden/>
              </w:rPr>
              <w:t>17</w:t>
            </w:r>
            <w:r>
              <w:rPr>
                <w:noProof/>
                <w:webHidden/>
              </w:rPr>
              <w:fldChar w:fldCharType="end"/>
            </w:r>
          </w:hyperlink>
        </w:p>
        <w:p w14:paraId="4D2354BA" w14:textId="6C5A0463" w:rsidR="006D365C" w:rsidRDefault="006D365C">
          <w:pPr>
            <w:pStyle w:val="TOC1"/>
            <w:tabs>
              <w:tab w:val="left" w:pos="442"/>
              <w:tab w:val="right" w:leader="dot" w:pos="8777"/>
            </w:tabs>
            <w:rPr>
              <w:rFonts w:asciiTheme="minorHAnsi" w:eastAsiaTheme="minorEastAsia" w:hAnsiTheme="minorHAnsi" w:cstheme="minorBidi"/>
              <w:noProof/>
              <w:kern w:val="2"/>
              <w:sz w:val="22"/>
              <w:szCs w:val="22"/>
              <w:lang/>
              <w14:ligatures w14:val="standardContextual"/>
            </w:rPr>
          </w:pPr>
          <w:hyperlink w:anchor="_Toc137543055" w:history="1">
            <w:r w:rsidRPr="00022F48">
              <w:rPr>
                <w:rStyle w:val="Hyperlink"/>
                <w:noProof/>
              </w:rPr>
              <w:t>4.</w:t>
            </w:r>
            <w:r>
              <w:rPr>
                <w:rFonts w:asciiTheme="minorHAnsi" w:eastAsiaTheme="minorEastAsia" w:hAnsiTheme="minorHAnsi" w:cstheme="minorBidi"/>
                <w:noProof/>
                <w:kern w:val="2"/>
                <w:sz w:val="22"/>
                <w:szCs w:val="22"/>
                <w:lang/>
                <w14:ligatures w14:val="standardContextual"/>
              </w:rPr>
              <w:tab/>
            </w:r>
            <w:r w:rsidRPr="00022F48">
              <w:rPr>
                <w:rStyle w:val="Hyperlink"/>
                <w:noProof/>
                <w:lang w:val="fi-FI"/>
              </w:rPr>
              <w:t>Additional</w:t>
            </w:r>
            <w:r>
              <w:rPr>
                <w:noProof/>
                <w:webHidden/>
              </w:rPr>
              <w:tab/>
            </w:r>
            <w:r>
              <w:rPr>
                <w:noProof/>
                <w:webHidden/>
              </w:rPr>
              <w:fldChar w:fldCharType="begin"/>
            </w:r>
            <w:r>
              <w:rPr>
                <w:noProof/>
                <w:webHidden/>
              </w:rPr>
              <w:instrText xml:space="preserve"> PAGEREF _Toc137543055 \h </w:instrText>
            </w:r>
            <w:r>
              <w:rPr>
                <w:noProof/>
                <w:webHidden/>
              </w:rPr>
            </w:r>
            <w:r>
              <w:rPr>
                <w:noProof/>
                <w:webHidden/>
              </w:rPr>
              <w:fldChar w:fldCharType="separate"/>
            </w:r>
            <w:r>
              <w:rPr>
                <w:noProof/>
                <w:webHidden/>
              </w:rPr>
              <w:t>18</w:t>
            </w:r>
            <w:r>
              <w:rPr>
                <w:noProof/>
                <w:webHidden/>
              </w:rPr>
              <w:fldChar w:fldCharType="end"/>
            </w:r>
          </w:hyperlink>
        </w:p>
        <w:p w14:paraId="28C177B0" w14:textId="5F764054" w:rsidR="00C04112" w:rsidRDefault="00C04112">
          <w:r>
            <w:rPr>
              <w:b/>
              <w:bCs/>
              <w:noProof/>
            </w:rPr>
            <w:fldChar w:fldCharType="end"/>
          </w:r>
        </w:p>
      </w:sdtContent>
    </w:sdt>
    <w:p w14:paraId="1D893D1F" w14:textId="77777777" w:rsidR="00035D0D" w:rsidRPr="00035D0D" w:rsidRDefault="00035D0D" w:rsidP="00035D0D">
      <w:pPr>
        <w:spacing w:line="360" w:lineRule="auto"/>
        <w:rPr>
          <w:rFonts w:ascii="Times New Roman" w:hAnsi="Times New Roman"/>
          <w:sz w:val="24"/>
          <w:szCs w:val="24"/>
          <w:lang w:val="fi-FI"/>
        </w:rPr>
      </w:pPr>
    </w:p>
    <w:p w14:paraId="3517678B" w14:textId="77777777" w:rsidR="00035D0D" w:rsidRPr="00035D0D" w:rsidRDefault="00035D0D" w:rsidP="00035D0D">
      <w:pPr>
        <w:spacing w:line="360" w:lineRule="auto"/>
        <w:rPr>
          <w:rFonts w:ascii="Times New Roman" w:hAnsi="Times New Roman"/>
          <w:sz w:val="24"/>
          <w:szCs w:val="24"/>
          <w:lang w:val="fi-FI"/>
        </w:rPr>
      </w:pPr>
    </w:p>
    <w:p w14:paraId="57117B61" w14:textId="77777777" w:rsidR="00035D0D" w:rsidRPr="00035D0D" w:rsidRDefault="00035D0D" w:rsidP="00035D0D">
      <w:pPr>
        <w:spacing w:line="360" w:lineRule="auto"/>
        <w:rPr>
          <w:rFonts w:ascii="Times New Roman" w:hAnsi="Times New Roman"/>
          <w:sz w:val="24"/>
          <w:szCs w:val="24"/>
          <w:lang w:val="fi-FI"/>
        </w:rPr>
      </w:pPr>
    </w:p>
    <w:p w14:paraId="360B2475" w14:textId="77777777" w:rsidR="00035D0D" w:rsidRPr="00035D0D" w:rsidRDefault="00035D0D" w:rsidP="00087182">
      <w:pPr>
        <w:spacing w:line="360" w:lineRule="auto"/>
        <w:rPr>
          <w:rFonts w:ascii="Times New Roman" w:hAnsi="Times New Roman" w:cs="Times New Roman"/>
          <w:sz w:val="24"/>
          <w:szCs w:val="24"/>
          <w:lang w:val="fi-FI"/>
        </w:rPr>
        <w:sectPr w:rsidR="00035D0D" w:rsidRPr="00035D0D" w:rsidSect="008611AF">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134" w:left="1985" w:header="708" w:footer="708" w:gutter="0"/>
          <w:cols w:space="708"/>
          <w:docGrid w:linePitch="360"/>
        </w:sectPr>
      </w:pPr>
    </w:p>
    <w:p w14:paraId="648277EA" w14:textId="77777777" w:rsidR="003B626C" w:rsidRPr="00035D0D" w:rsidRDefault="003B626C" w:rsidP="00087182">
      <w:pPr>
        <w:spacing w:line="360" w:lineRule="auto"/>
        <w:rPr>
          <w:rFonts w:ascii="Times New Roman" w:hAnsi="Times New Roman" w:cs="Times New Roman"/>
          <w:sz w:val="24"/>
          <w:szCs w:val="24"/>
          <w:lang w:val="fi-FI"/>
        </w:rPr>
      </w:pPr>
    </w:p>
    <w:p w14:paraId="7C3F3CEC" w14:textId="370D8BA2" w:rsidR="00F45118" w:rsidRDefault="00035D0D" w:rsidP="000D6471">
      <w:pPr>
        <w:pStyle w:val="LUTHeading1"/>
      </w:pPr>
      <w:bookmarkStart w:id="0" w:name="_Toc137543037"/>
      <w:r>
        <w:t>Data Modelling</w:t>
      </w:r>
      <w:bookmarkEnd w:id="0"/>
    </w:p>
    <w:p w14:paraId="3DEF478C" w14:textId="77777777" w:rsidR="00035D0D" w:rsidRDefault="00035D0D" w:rsidP="00035D0D">
      <w:pPr>
        <w:pStyle w:val="LUTNormalTimesNewRoman12"/>
        <w:numPr>
          <w:ilvl w:val="0"/>
          <w:numId w:val="16"/>
        </w:numPr>
      </w:pPr>
      <w:r>
        <w:t>Identify the entities involved in the Library Management System, such as users, books, different copies of a book, authors, loans, fines, book reviews, etc, … Teams should make analysis and observations from similar systems and come up with their own designs.</w:t>
      </w:r>
    </w:p>
    <w:p w14:paraId="1F988D7E" w14:textId="77777777" w:rsidR="00035D0D" w:rsidRDefault="00035D0D" w:rsidP="00035D0D">
      <w:pPr>
        <w:pStyle w:val="LUTNormalTimesNewRoman12"/>
        <w:numPr>
          <w:ilvl w:val="0"/>
          <w:numId w:val="16"/>
        </w:numPr>
      </w:pPr>
      <w:r>
        <w:t>Define the attributes for each entity, ensuring that the data model captures all necessary information.</w:t>
      </w:r>
    </w:p>
    <w:p w14:paraId="3A78E720" w14:textId="77777777" w:rsidR="00035D0D" w:rsidRDefault="00035D0D" w:rsidP="00035D0D">
      <w:pPr>
        <w:pStyle w:val="LUTNormalTimesNewRoman12"/>
        <w:numPr>
          <w:ilvl w:val="0"/>
          <w:numId w:val="16"/>
        </w:numPr>
      </w:pPr>
      <w:r>
        <w:t>Establish relationships between entities, considering factors like books and copies, loans and books and users, etc, ...</w:t>
      </w:r>
    </w:p>
    <w:p w14:paraId="4B4793FC" w14:textId="77777777" w:rsidR="00035D0D" w:rsidRDefault="00035D0D" w:rsidP="00035D0D">
      <w:pPr>
        <w:pStyle w:val="LUTNormalTimesNewRoman12"/>
        <w:numPr>
          <w:ilvl w:val="0"/>
          <w:numId w:val="16"/>
        </w:numPr>
      </w:pPr>
      <w:r>
        <w:t>Design an Entity-Relationship Diagram (ERD) to visually represent the entities, attributes, and relationships.</w:t>
      </w:r>
    </w:p>
    <w:p w14:paraId="32E1986B" w14:textId="77777777" w:rsidR="00035D0D" w:rsidRDefault="00035D0D" w:rsidP="00035D0D">
      <w:pPr>
        <w:pStyle w:val="LUTNormalTimesNewRoman12"/>
      </w:pPr>
    </w:p>
    <w:p w14:paraId="1EAFE60F" w14:textId="77777777" w:rsidR="00035D0D" w:rsidRDefault="00035D0D" w:rsidP="00035D0D">
      <w:pPr>
        <w:keepNext/>
      </w:pPr>
      <w:r>
        <w:rPr>
          <w:rFonts w:ascii="Arial" w:hAnsi="Arial" w:cs="Arial"/>
          <w:noProof/>
          <w:color w:val="1D1C1D"/>
          <w:sz w:val="23"/>
          <w:szCs w:val="23"/>
          <w:bdr w:val="none" w:sz="0" w:space="0" w:color="auto" w:frame="1"/>
        </w:rPr>
        <w:drawing>
          <wp:inline distT="0" distB="0" distL="0" distR="0" wp14:anchorId="15ED5C83" wp14:editId="34D72F78">
            <wp:extent cx="6013317" cy="3323167"/>
            <wp:effectExtent l="0" t="0" r="6985" b="0"/>
            <wp:docPr id="97300298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02984" name="Picture 1" descr="A screenshot of a computer screen&#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8199" cy="3325865"/>
                    </a:xfrm>
                    <a:prstGeom prst="rect">
                      <a:avLst/>
                    </a:prstGeom>
                    <a:noFill/>
                    <a:ln>
                      <a:noFill/>
                    </a:ln>
                  </pic:spPr>
                </pic:pic>
              </a:graphicData>
            </a:graphic>
          </wp:inline>
        </w:drawing>
      </w:r>
    </w:p>
    <w:p w14:paraId="4B0DEB54" w14:textId="2744C7A7" w:rsidR="00035D0D" w:rsidRDefault="00035D0D" w:rsidP="00035D0D">
      <w:pPr>
        <w:pStyle w:val="Caption"/>
      </w:pPr>
      <w:r>
        <w:t xml:space="preserve">Figure </w:t>
      </w:r>
      <w:fldSimple w:instr=" SEQ Figure \* ARABIC ">
        <w:r>
          <w:rPr>
            <w:noProof/>
          </w:rPr>
          <w:t>1</w:t>
        </w:r>
      </w:fldSimple>
      <w:r>
        <w:t>. ER Diagram</w:t>
      </w:r>
    </w:p>
    <w:p w14:paraId="7AC559A8" w14:textId="77777777" w:rsidR="00035D0D" w:rsidRDefault="00035D0D" w:rsidP="00035D0D"/>
    <w:p w14:paraId="16846D5F" w14:textId="77777777" w:rsidR="00035D0D" w:rsidRDefault="00035D0D" w:rsidP="00035D0D">
      <w:pPr>
        <w:keepNext/>
      </w:pPr>
      <w:r>
        <w:rPr>
          <w:rFonts w:ascii="Arial" w:hAnsi="Arial" w:cs="Arial"/>
          <w:noProof/>
          <w:color w:val="1D1C1D"/>
          <w:sz w:val="23"/>
          <w:szCs w:val="23"/>
          <w:bdr w:val="none" w:sz="0" w:space="0" w:color="auto" w:frame="1"/>
        </w:rPr>
        <w:lastRenderedPageBreak/>
        <w:drawing>
          <wp:inline distT="0" distB="0" distL="0" distR="0" wp14:anchorId="0BE791B8" wp14:editId="29D0D623">
            <wp:extent cx="6015947" cy="4203700"/>
            <wp:effectExtent l="0" t="0" r="4445" b="6350"/>
            <wp:docPr id="1303360187"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60187" name="Picture 2"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149" cy="4206636"/>
                    </a:xfrm>
                    <a:prstGeom prst="rect">
                      <a:avLst/>
                    </a:prstGeom>
                    <a:noFill/>
                    <a:ln>
                      <a:noFill/>
                    </a:ln>
                  </pic:spPr>
                </pic:pic>
              </a:graphicData>
            </a:graphic>
          </wp:inline>
        </w:drawing>
      </w:r>
    </w:p>
    <w:p w14:paraId="2075531E" w14:textId="78A672D0" w:rsidR="00035D0D" w:rsidRDefault="00035D0D" w:rsidP="00035D0D">
      <w:pPr>
        <w:pStyle w:val="Caption"/>
      </w:pPr>
      <w:r>
        <w:t xml:space="preserve">Figure </w:t>
      </w:r>
      <w:fldSimple w:instr=" SEQ Figure \* ARABIC ">
        <w:r>
          <w:rPr>
            <w:noProof/>
          </w:rPr>
          <w:t>2</w:t>
        </w:r>
      </w:fldSimple>
      <w:r>
        <w:t>. Relational Schema Diagram</w:t>
      </w:r>
    </w:p>
    <w:p w14:paraId="49FEFC81" w14:textId="77777777" w:rsidR="00035D0D" w:rsidRDefault="00035D0D" w:rsidP="00035D0D"/>
    <w:p w14:paraId="197F21FB" w14:textId="6380D360" w:rsidR="00035D0D" w:rsidRDefault="00035D0D" w:rsidP="00035D0D">
      <w:pPr>
        <w:pStyle w:val="LUTHeading1"/>
      </w:pPr>
      <w:bookmarkStart w:id="1" w:name="_Toc137543038"/>
      <w:r>
        <w:t>Database Design</w:t>
      </w:r>
      <w:bookmarkEnd w:id="1"/>
    </w:p>
    <w:p w14:paraId="5556925B" w14:textId="77777777" w:rsidR="00035D0D" w:rsidRDefault="00035D0D" w:rsidP="00035D0D">
      <w:pPr>
        <w:pStyle w:val="LUTNormalTimesNewRoman12"/>
        <w:numPr>
          <w:ilvl w:val="0"/>
          <w:numId w:val="18"/>
        </w:numPr>
      </w:pPr>
      <w:r>
        <w:t>Identify primary and foreign key constraints to maintain data integrity and enforce relationships between entities.</w:t>
      </w:r>
    </w:p>
    <w:p w14:paraId="75399C2D" w14:textId="77777777" w:rsidR="00035D0D" w:rsidRDefault="00035D0D" w:rsidP="00035D0D">
      <w:pPr>
        <w:pStyle w:val="LUTNormalTimesNewRoman12"/>
        <w:numPr>
          <w:ilvl w:val="0"/>
          <w:numId w:val="18"/>
        </w:numPr>
      </w:pPr>
      <w:r>
        <w:t>Select appropriate data types for each attribute to ensure efficient storage and retrieval of data.</w:t>
      </w:r>
    </w:p>
    <w:p w14:paraId="3E295280" w14:textId="77777777" w:rsidR="00035D0D" w:rsidRDefault="00035D0D" w:rsidP="00115A6E">
      <w:pPr>
        <w:pStyle w:val="LUTHeading2"/>
      </w:pPr>
      <w:bookmarkStart w:id="2" w:name="_Toc137543039"/>
      <w:r>
        <w:t>Write SQL statements to create the necessary tables in the database, reflecting your designed schema.</w:t>
      </w:r>
      <w:bookmarkEnd w:id="2"/>
    </w:p>
    <w:p w14:paraId="40A759FF" w14:textId="77777777" w:rsidR="00115A6E" w:rsidRDefault="00115A6E" w:rsidP="00115A6E">
      <w:pPr>
        <w:pStyle w:val="LUTNormalTimesNewRoman12"/>
      </w:pPr>
    </w:p>
    <w:p w14:paraId="4B68B53D" w14:textId="77777777" w:rsidR="00115A6E" w:rsidRDefault="00115A6E" w:rsidP="00115A6E">
      <w:pPr>
        <w:pStyle w:val="LUTNormalTimesNewRoman12"/>
      </w:pPr>
      <w:r>
        <w:t>CREATE TABLE Users (</w:t>
      </w:r>
    </w:p>
    <w:p w14:paraId="0AFDC2C0" w14:textId="77777777" w:rsidR="00115A6E" w:rsidRDefault="00115A6E" w:rsidP="00115A6E">
      <w:pPr>
        <w:pStyle w:val="LUTNormalTimesNewRoman12"/>
      </w:pPr>
      <w:r>
        <w:rPr>
          <w:rStyle w:val="apple-tab-span"/>
          <w:rFonts w:ascii="Arial" w:hAnsi="Arial" w:cs="Arial"/>
          <w:color w:val="1D1C1D"/>
          <w:sz w:val="23"/>
          <w:szCs w:val="23"/>
        </w:rPr>
        <w:lastRenderedPageBreak/>
        <w:tab/>
      </w:r>
      <w:r>
        <w:t>User_ID INTEGER PRIMARY KEY UNIQUE NOT NULL,</w:t>
      </w:r>
    </w:p>
    <w:p w14:paraId="4424EE35" w14:textId="77777777" w:rsidR="00115A6E" w:rsidRDefault="00115A6E" w:rsidP="00115A6E">
      <w:pPr>
        <w:pStyle w:val="LUTNormalTimesNewRoman12"/>
      </w:pPr>
      <w:r>
        <w:rPr>
          <w:rStyle w:val="apple-tab-span"/>
          <w:rFonts w:ascii="Arial" w:hAnsi="Arial" w:cs="Arial"/>
          <w:color w:val="1D1C1D"/>
          <w:sz w:val="23"/>
          <w:szCs w:val="23"/>
        </w:rPr>
        <w:tab/>
      </w:r>
      <w:r>
        <w:t xml:space="preserve">Name </w:t>
      </w:r>
      <w:proofErr w:type="gramStart"/>
      <w:r>
        <w:t>VARCHAR(</w:t>
      </w:r>
      <w:proofErr w:type="gramEnd"/>
      <w:r>
        <w:t>100),</w:t>
      </w:r>
    </w:p>
    <w:p w14:paraId="57D33268" w14:textId="77777777" w:rsidR="00115A6E" w:rsidRDefault="00115A6E" w:rsidP="00115A6E">
      <w:pPr>
        <w:pStyle w:val="LUTNormalTimesNewRoman12"/>
      </w:pPr>
      <w:r>
        <w:rPr>
          <w:rStyle w:val="apple-tab-span"/>
          <w:rFonts w:ascii="Arial" w:hAnsi="Arial" w:cs="Arial"/>
          <w:color w:val="1D1C1D"/>
          <w:sz w:val="23"/>
          <w:szCs w:val="23"/>
        </w:rPr>
        <w:tab/>
      </w:r>
      <w:r>
        <w:t xml:space="preserve">Address </w:t>
      </w:r>
      <w:proofErr w:type="gramStart"/>
      <w:r>
        <w:t>VARCHAR(</w:t>
      </w:r>
      <w:proofErr w:type="gramEnd"/>
      <w:r>
        <w:t>150),</w:t>
      </w:r>
    </w:p>
    <w:p w14:paraId="5C41A0BD" w14:textId="77777777" w:rsidR="00115A6E" w:rsidRDefault="00115A6E" w:rsidP="00115A6E">
      <w:pPr>
        <w:pStyle w:val="LUTNormalTimesNewRoman12"/>
      </w:pPr>
      <w:r>
        <w:rPr>
          <w:rStyle w:val="apple-tab-span"/>
          <w:rFonts w:ascii="Arial" w:hAnsi="Arial" w:cs="Arial"/>
          <w:color w:val="1D1C1D"/>
          <w:sz w:val="23"/>
          <w:szCs w:val="23"/>
        </w:rPr>
        <w:tab/>
      </w:r>
      <w:r>
        <w:t>Age SMALLINT,</w:t>
      </w:r>
    </w:p>
    <w:p w14:paraId="5CC04E25" w14:textId="77777777" w:rsidR="00115A6E" w:rsidRDefault="00115A6E" w:rsidP="00115A6E">
      <w:pPr>
        <w:pStyle w:val="LUTNormalTimesNewRoman12"/>
      </w:pPr>
      <w:r>
        <w:rPr>
          <w:rStyle w:val="apple-tab-span"/>
          <w:rFonts w:ascii="Arial" w:hAnsi="Arial" w:cs="Arial"/>
          <w:color w:val="1D1C1D"/>
          <w:sz w:val="23"/>
          <w:szCs w:val="23"/>
        </w:rPr>
        <w:tab/>
      </w:r>
      <w:r>
        <w:t xml:space="preserve">Email </w:t>
      </w:r>
      <w:proofErr w:type="gramStart"/>
      <w:r>
        <w:t>VARCHAR(</w:t>
      </w:r>
      <w:proofErr w:type="gramEnd"/>
      <w:r>
        <w:t>150),</w:t>
      </w:r>
    </w:p>
    <w:p w14:paraId="5882D953" w14:textId="77777777" w:rsidR="00115A6E" w:rsidRDefault="00115A6E" w:rsidP="00115A6E">
      <w:pPr>
        <w:pStyle w:val="LUTNormalTimesNewRoman12"/>
      </w:pPr>
      <w:r>
        <w:rPr>
          <w:rStyle w:val="apple-tab-span"/>
          <w:rFonts w:ascii="Arial" w:hAnsi="Arial" w:cs="Arial"/>
          <w:color w:val="1D1C1D"/>
          <w:sz w:val="23"/>
          <w:szCs w:val="23"/>
        </w:rPr>
        <w:tab/>
      </w:r>
      <w:r>
        <w:t xml:space="preserve">Account_status </w:t>
      </w:r>
      <w:proofErr w:type="gramStart"/>
      <w:r>
        <w:t>VARCHAR(</w:t>
      </w:r>
      <w:proofErr w:type="gramEnd"/>
      <w:r>
        <w:t>50)</w:t>
      </w:r>
    </w:p>
    <w:p w14:paraId="2ED836F8" w14:textId="77777777" w:rsidR="00115A6E" w:rsidRDefault="00115A6E" w:rsidP="00115A6E">
      <w:pPr>
        <w:pStyle w:val="LUTNormalTimesNewRoman12"/>
      </w:pPr>
      <w:r>
        <w:t>);</w:t>
      </w:r>
    </w:p>
    <w:p w14:paraId="37C19E90" w14:textId="77777777" w:rsidR="00115A6E" w:rsidRDefault="00115A6E" w:rsidP="00115A6E">
      <w:pPr>
        <w:pStyle w:val="LUTNormalTimesNewRoman12"/>
      </w:pPr>
    </w:p>
    <w:p w14:paraId="19ECC552" w14:textId="77777777" w:rsidR="00115A6E" w:rsidRDefault="00115A6E" w:rsidP="00115A6E">
      <w:pPr>
        <w:pStyle w:val="LUTNormalTimesNewRoman12"/>
      </w:pPr>
      <w:r>
        <w:t>CREATE TABLE Books (</w:t>
      </w:r>
    </w:p>
    <w:p w14:paraId="2B5A8773" w14:textId="77777777" w:rsidR="00115A6E" w:rsidRDefault="00115A6E" w:rsidP="00115A6E">
      <w:pPr>
        <w:pStyle w:val="LUTNormalTimesNewRoman12"/>
      </w:pPr>
      <w:r>
        <w:rPr>
          <w:rStyle w:val="apple-tab-span"/>
          <w:rFonts w:ascii="Arial" w:hAnsi="Arial" w:cs="Arial"/>
          <w:color w:val="1D1C1D"/>
          <w:sz w:val="23"/>
          <w:szCs w:val="23"/>
        </w:rPr>
        <w:tab/>
      </w:r>
      <w:r>
        <w:t>Book_ID INTEGER PRIMARY KEY UNIQUE NOT NULL,</w:t>
      </w:r>
    </w:p>
    <w:p w14:paraId="4B0B0425" w14:textId="77777777" w:rsidR="00115A6E" w:rsidRDefault="00115A6E" w:rsidP="00115A6E">
      <w:pPr>
        <w:pStyle w:val="LUTNormalTimesNewRoman12"/>
      </w:pPr>
      <w:r>
        <w:rPr>
          <w:rStyle w:val="apple-tab-span"/>
          <w:rFonts w:ascii="Arial" w:hAnsi="Arial" w:cs="Arial"/>
          <w:color w:val="1D1C1D"/>
          <w:sz w:val="23"/>
          <w:szCs w:val="23"/>
        </w:rPr>
        <w:tab/>
      </w:r>
      <w:r>
        <w:t xml:space="preserve">Title </w:t>
      </w:r>
      <w:proofErr w:type="gramStart"/>
      <w:r>
        <w:t>VARCHAR(</w:t>
      </w:r>
      <w:proofErr w:type="gramEnd"/>
      <w:r>
        <w:t>100),</w:t>
      </w:r>
    </w:p>
    <w:p w14:paraId="00AAD038" w14:textId="77777777" w:rsidR="00115A6E" w:rsidRDefault="00115A6E" w:rsidP="00115A6E">
      <w:pPr>
        <w:pStyle w:val="LUTNormalTimesNewRoman12"/>
      </w:pPr>
      <w:r>
        <w:rPr>
          <w:rStyle w:val="apple-tab-span"/>
          <w:rFonts w:ascii="Arial" w:hAnsi="Arial" w:cs="Arial"/>
          <w:color w:val="1D1C1D"/>
          <w:sz w:val="23"/>
          <w:szCs w:val="23"/>
        </w:rPr>
        <w:tab/>
      </w:r>
      <w:r>
        <w:t xml:space="preserve">ISBN </w:t>
      </w:r>
      <w:proofErr w:type="gramStart"/>
      <w:r>
        <w:t>VARCHAR(</w:t>
      </w:r>
      <w:proofErr w:type="gramEnd"/>
      <w:r>
        <w:t>150),</w:t>
      </w:r>
    </w:p>
    <w:p w14:paraId="3402A07A" w14:textId="77777777" w:rsidR="00115A6E" w:rsidRDefault="00115A6E" w:rsidP="00115A6E">
      <w:pPr>
        <w:pStyle w:val="LUTNormalTimesNewRoman12"/>
      </w:pPr>
      <w:r>
        <w:rPr>
          <w:rStyle w:val="apple-tab-span"/>
          <w:rFonts w:ascii="Arial" w:hAnsi="Arial" w:cs="Arial"/>
          <w:color w:val="1D1C1D"/>
          <w:sz w:val="23"/>
          <w:szCs w:val="23"/>
        </w:rPr>
        <w:tab/>
      </w:r>
      <w:r>
        <w:t>Publication_year DATE,</w:t>
      </w:r>
    </w:p>
    <w:p w14:paraId="63D341A2" w14:textId="77777777" w:rsidR="00115A6E" w:rsidRDefault="00115A6E" w:rsidP="00115A6E">
      <w:pPr>
        <w:pStyle w:val="LUTNormalTimesNewRoman12"/>
      </w:pPr>
      <w:r>
        <w:rPr>
          <w:rStyle w:val="apple-tab-span"/>
          <w:rFonts w:ascii="Arial" w:hAnsi="Arial" w:cs="Arial"/>
          <w:color w:val="1D1C1D"/>
          <w:sz w:val="23"/>
          <w:szCs w:val="23"/>
        </w:rPr>
        <w:tab/>
      </w:r>
      <w:r>
        <w:t xml:space="preserve">Publisher </w:t>
      </w:r>
      <w:proofErr w:type="gramStart"/>
      <w:r>
        <w:t>VARCHAR(</w:t>
      </w:r>
      <w:proofErr w:type="gramEnd"/>
      <w:r>
        <w:t>50),</w:t>
      </w:r>
    </w:p>
    <w:p w14:paraId="3A89DCF9" w14:textId="77777777" w:rsidR="00115A6E" w:rsidRDefault="00115A6E" w:rsidP="00115A6E">
      <w:pPr>
        <w:pStyle w:val="LUTNormalTimesNewRoman12"/>
      </w:pPr>
      <w:r>
        <w:rPr>
          <w:rStyle w:val="apple-tab-span"/>
          <w:rFonts w:ascii="Arial" w:hAnsi="Arial" w:cs="Arial"/>
          <w:color w:val="1D1C1D"/>
          <w:sz w:val="23"/>
          <w:szCs w:val="23"/>
        </w:rPr>
        <w:tab/>
      </w:r>
      <w:r>
        <w:t xml:space="preserve">Genre </w:t>
      </w:r>
      <w:proofErr w:type="gramStart"/>
      <w:r>
        <w:t>VARCHAR(</w:t>
      </w:r>
      <w:proofErr w:type="gramEnd"/>
      <w:r>
        <w:t>50),</w:t>
      </w:r>
    </w:p>
    <w:p w14:paraId="55EF1B04" w14:textId="77777777" w:rsidR="00115A6E" w:rsidRDefault="00115A6E" w:rsidP="00115A6E">
      <w:pPr>
        <w:pStyle w:val="LUTNormalTimesNewRoman12"/>
      </w:pPr>
      <w:r>
        <w:rPr>
          <w:rStyle w:val="apple-tab-span"/>
          <w:rFonts w:ascii="Arial" w:hAnsi="Arial" w:cs="Arial"/>
          <w:color w:val="1D1C1D"/>
          <w:sz w:val="23"/>
          <w:szCs w:val="23"/>
        </w:rPr>
        <w:tab/>
      </w:r>
      <w:r>
        <w:t>Number_of_pages SMALLINT</w:t>
      </w:r>
    </w:p>
    <w:p w14:paraId="50EC4B22" w14:textId="77777777" w:rsidR="00115A6E" w:rsidRDefault="00115A6E" w:rsidP="00115A6E">
      <w:pPr>
        <w:pStyle w:val="LUTNormalTimesNewRoman12"/>
      </w:pPr>
      <w:r>
        <w:t>);</w:t>
      </w:r>
    </w:p>
    <w:p w14:paraId="140B39A9" w14:textId="77777777" w:rsidR="00115A6E" w:rsidRDefault="00115A6E" w:rsidP="00115A6E">
      <w:pPr>
        <w:pStyle w:val="LUTNormalTimesNewRoman12"/>
      </w:pPr>
    </w:p>
    <w:p w14:paraId="0DAFC7DD" w14:textId="77777777" w:rsidR="00115A6E" w:rsidRDefault="00115A6E" w:rsidP="00115A6E">
      <w:pPr>
        <w:pStyle w:val="LUTNormalTimesNewRoman12"/>
      </w:pPr>
      <w:r>
        <w:t>CREATE TABLE Authors (</w:t>
      </w:r>
    </w:p>
    <w:p w14:paraId="2B9316FE" w14:textId="77777777" w:rsidR="00115A6E" w:rsidRDefault="00115A6E" w:rsidP="00115A6E">
      <w:pPr>
        <w:pStyle w:val="LUTNormalTimesNewRoman12"/>
      </w:pPr>
      <w:r>
        <w:rPr>
          <w:rStyle w:val="apple-tab-span"/>
          <w:rFonts w:ascii="Arial" w:hAnsi="Arial" w:cs="Arial"/>
          <w:color w:val="1D1C1D"/>
          <w:sz w:val="23"/>
          <w:szCs w:val="23"/>
        </w:rPr>
        <w:tab/>
      </w:r>
      <w:r>
        <w:t>Author_ID INTEGER PRIMARY KEY UNIQUE NOT NULL,</w:t>
      </w:r>
    </w:p>
    <w:p w14:paraId="44E5E078" w14:textId="77777777" w:rsidR="00115A6E" w:rsidRDefault="00115A6E" w:rsidP="00115A6E">
      <w:pPr>
        <w:pStyle w:val="LUTNormalTimesNewRoman12"/>
      </w:pPr>
      <w:r>
        <w:rPr>
          <w:rStyle w:val="apple-tab-span"/>
          <w:rFonts w:ascii="Arial" w:hAnsi="Arial" w:cs="Arial"/>
          <w:color w:val="1D1C1D"/>
          <w:sz w:val="23"/>
          <w:szCs w:val="23"/>
        </w:rPr>
        <w:tab/>
      </w:r>
      <w:r>
        <w:t xml:space="preserve">Author_name </w:t>
      </w:r>
      <w:proofErr w:type="gramStart"/>
      <w:r>
        <w:t>VARCHAR(</w:t>
      </w:r>
      <w:proofErr w:type="gramEnd"/>
      <w:r>
        <w:t>50),</w:t>
      </w:r>
    </w:p>
    <w:p w14:paraId="41E13F66" w14:textId="77777777" w:rsidR="00115A6E" w:rsidRDefault="00115A6E" w:rsidP="00115A6E">
      <w:pPr>
        <w:pStyle w:val="LUTNormalTimesNewRoman12"/>
      </w:pPr>
      <w:r>
        <w:rPr>
          <w:rStyle w:val="apple-tab-span"/>
          <w:rFonts w:ascii="Arial" w:hAnsi="Arial" w:cs="Arial"/>
          <w:color w:val="1D1C1D"/>
          <w:sz w:val="23"/>
          <w:szCs w:val="23"/>
        </w:rPr>
        <w:tab/>
      </w:r>
      <w:r>
        <w:t xml:space="preserve">Biography </w:t>
      </w:r>
      <w:proofErr w:type="gramStart"/>
      <w:r>
        <w:t>VARCHAR(</w:t>
      </w:r>
      <w:proofErr w:type="gramEnd"/>
      <w:r>
        <w:t>1500),</w:t>
      </w:r>
    </w:p>
    <w:p w14:paraId="794A03CB" w14:textId="77777777" w:rsidR="00115A6E" w:rsidRDefault="00115A6E" w:rsidP="00115A6E">
      <w:pPr>
        <w:pStyle w:val="LUTNormalTimesNewRoman12"/>
      </w:pPr>
      <w:r>
        <w:rPr>
          <w:rStyle w:val="apple-tab-span"/>
          <w:rFonts w:ascii="Arial" w:hAnsi="Arial" w:cs="Arial"/>
          <w:color w:val="1D1C1D"/>
          <w:sz w:val="23"/>
          <w:szCs w:val="23"/>
        </w:rPr>
        <w:tab/>
      </w:r>
      <w:r>
        <w:t xml:space="preserve">Nationality </w:t>
      </w:r>
      <w:proofErr w:type="gramStart"/>
      <w:r>
        <w:t>VARCHAR(</w:t>
      </w:r>
      <w:proofErr w:type="gramEnd"/>
      <w:r>
        <w:t>50)</w:t>
      </w:r>
    </w:p>
    <w:p w14:paraId="2780777C" w14:textId="77777777" w:rsidR="00115A6E" w:rsidRDefault="00115A6E" w:rsidP="00115A6E">
      <w:pPr>
        <w:pStyle w:val="LUTNormalTimesNewRoman12"/>
      </w:pPr>
      <w:r>
        <w:t>);</w:t>
      </w:r>
    </w:p>
    <w:p w14:paraId="0674A9E4" w14:textId="77777777" w:rsidR="00115A6E" w:rsidRDefault="00115A6E" w:rsidP="00115A6E">
      <w:pPr>
        <w:pStyle w:val="LUTNormalTimesNewRoman12"/>
      </w:pPr>
    </w:p>
    <w:p w14:paraId="44A63B23" w14:textId="77777777" w:rsidR="00115A6E" w:rsidRDefault="00115A6E" w:rsidP="00115A6E">
      <w:pPr>
        <w:pStyle w:val="LUTNormalTimesNewRoman12"/>
      </w:pPr>
      <w:r>
        <w:t>CREATE TABLE Book_reviews (</w:t>
      </w:r>
    </w:p>
    <w:p w14:paraId="3837871B" w14:textId="77777777" w:rsidR="00115A6E" w:rsidRDefault="00115A6E" w:rsidP="00115A6E">
      <w:pPr>
        <w:pStyle w:val="LUTNormalTimesNewRoman12"/>
      </w:pPr>
      <w:r>
        <w:rPr>
          <w:rStyle w:val="apple-tab-span"/>
          <w:rFonts w:ascii="Arial" w:hAnsi="Arial" w:cs="Arial"/>
          <w:color w:val="1D1C1D"/>
          <w:sz w:val="23"/>
          <w:szCs w:val="23"/>
        </w:rPr>
        <w:tab/>
      </w:r>
      <w:r>
        <w:t>Review_ID INTEGER PRIMARY KEY UNIQUE NOT NULL,</w:t>
      </w:r>
    </w:p>
    <w:p w14:paraId="4546E509" w14:textId="77777777" w:rsidR="00115A6E" w:rsidRDefault="00115A6E" w:rsidP="00115A6E">
      <w:pPr>
        <w:pStyle w:val="LUTNormalTimesNewRoman12"/>
      </w:pPr>
      <w:r>
        <w:rPr>
          <w:rStyle w:val="apple-tab-span"/>
          <w:rFonts w:ascii="Arial" w:hAnsi="Arial" w:cs="Arial"/>
          <w:color w:val="1D1C1D"/>
          <w:sz w:val="23"/>
          <w:szCs w:val="23"/>
        </w:rPr>
        <w:tab/>
      </w:r>
      <w:r>
        <w:t>Rating SMALLINT,</w:t>
      </w:r>
    </w:p>
    <w:p w14:paraId="4BCD5606" w14:textId="77777777" w:rsidR="00115A6E" w:rsidRDefault="00115A6E" w:rsidP="00115A6E">
      <w:pPr>
        <w:pStyle w:val="LUTNormalTimesNewRoman12"/>
      </w:pPr>
      <w:r>
        <w:rPr>
          <w:rStyle w:val="apple-tab-span"/>
          <w:rFonts w:ascii="Arial" w:hAnsi="Arial" w:cs="Arial"/>
          <w:color w:val="1D1C1D"/>
          <w:sz w:val="23"/>
          <w:szCs w:val="23"/>
        </w:rPr>
        <w:tab/>
      </w:r>
      <w:r>
        <w:t xml:space="preserve">Comment </w:t>
      </w:r>
      <w:proofErr w:type="gramStart"/>
      <w:r>
        <w:t>VARCHAR(</w:t>
      </w:r>
      <w:proofErr w:type="gramEnd"/>
      <w:r>
        <w:t>500),</w:t>
      </w:r>
    </w:p>
    <w:p w14:paraId="1F69F029" w14:textId="77777777" w:rsidR="00115A6E" w:rsidRDefault="00115A6E" w:rsidP="00115A6E">
      <w:pPr>
        <w:pStyle w:val="LUTNormalTimesNewRoman12"/>
      </w:pPr>
      <w:r>
        <w:rPr>
          <w:rStyle w:val="apple-tab-span"/>
          <w:rFonts w:ascii="Arial" w:hAnsi="Arial" w:cs="Arial"/>
          <w:color w:val="1D1C1D"/>
          <w:sz w:val="23"/>
          <w:szCs w:val="23"/>
        </w:rPr>
        <w:tab/>
      </w:r>
      <w:r>
        <w:t>User_ID INTEGER,</w:t>
      </w:r>
    </w:p>
    <w:p w14:paraId="3E2F0F6A" w14:textId="77777777" w:rsidR="00115A6E" w:rsidRDefault="00115A6E" w:rsidP="00115A6E">
      <w:pPr>
        <w:pStyle w:val="LUTNormalTimesNewRoman12"/>
      </w:pPr>
      <w:r>
        <w:rPr>
          <w:rStyle w:val="apple-tab-span"/>
          <w:rFonts w:ascii="Arial" w:hAnsi="Arial" w:cs="Arial"/>
          <w:color w:val="1D1C1D"/>
          <w:sz w:val="23"/>
          <w:szCs w:val="23"/>
        </w:rPr>
        <w:tab/>
      </w:r>
      <w:r>
        <w:t>Book_ID INTEGER,</w:t>
      </w:r>
    </w:p>
    <w:p w14:paraId="2E6F2A07"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(User_ID) REFERENCES </w:t>
      </w:r>
      <w:proofErr w:type="gramStart"/>
      <w:r>
        <w:t>Users(</w:t>
      </w:r>
      <w:proofErr w:type="gramEnd"/>
      <w:r>
        <w:t>User_ID),</w:t>
      </w:r>
    </w:p>
    <w:p w14:paraId="79AC242F"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(Book_ID) REFERENCES </w:t>
      </w:r>
      <w:proofErr w:type="gramStart"/>
      <w:r>
        <w:t>Books(</w:t>
      </w:r>
      <w:proofErr w:type="gramEnd"/>
      <w:r>
        <w:t>Book_ID)</w:t>
      </w:r>
    </w:p>
    <w:p w14:paraId="5BF51084" w14:textId="77777777" w:rsidR="00115A6E" w:rsidRDefault="00115A6E" w:rsidP="00115A6E">
      <w:pPr>
        <w:pStyle w:val="LUTNormalTimesNewRoman12"/>
      </w:pPr>
      <w:r>
        <w:t>);</w:t>
      </w:r>
    </w:p>
    <w:p w14:paraId="63877217" w14:textId="77777777" w:rsidR="00115A6E" w:rsidRDefault="00115A6E" w:rsidP="00115A6E">
      <w:pPr>
        <w:pStyle w:val="LUTNormalTimesNewRoman12"/>
      </w:pPr>
    </w:p>
    <w:p w14:paraId="5E30C9E6" w14:textId="77777777" w:rsidR="00115A6E" w:rsidRDefault="00115A6E" w:rsidP="00115A6E">
      <w:pPr>
        <w:pStyle w:val="LUTNormalTimesNewRoman12"/>
      </w:pPr>
      <w:r>
        <w:t>CREATE TABLE Book_author (</w:t>
      </w:r>
    </w:p>
    <w:p w14:paraId="10BE6BD4" w14:textId="77777777" w:rsidR="00115A6E" w:rsidRDefault="00115A6E" w:rsidP="00115A6E">
      <w:pPr>
        <w:pStyle w:val="LUTNormalTimesNewRoman12"/>
      </w:pPr>
      <w:r>
        <w:rPr>
          <w:rStyle w:val="apple-tab-span"/>
          <w:rFonts w:ascii="Arial" w:hAnsi="Arial" w:cs="Arial"/>
          <w:color w:val="1D1C1D"/>
          <w:sz w:val="23"/>
          <w:szCs w:val="23"/>
        </w:rPr>
        <w:tab/>
      </w:r>
      <w:r>
        <w:t>Author_ID INTEGER,</w:t>
      </w:r>
    </w:p>
    <w:p w14:paraId="743B4D60" w14:textId="77777777" w:rsidR="00115A6E" w:rsidRDefault="00115A6E" w:rsidP="00115A6E">
      <w:pPr>
        <w:pStyle w:val="LUTNormalTimesNewRoman12"/>
      </w:pPr>
      <w:r>
        <w:rPr>
          <w:rStyle w:val="apple-tab-span"/>
          <w:rFonts w:ascii="Arial" w:hAnsi="Arial" w:cs="Arial"/>
          <w:color w:val="1D1C1D"/>
          <w:sz w:val="23"/>
          <w:szCs w:val="23"/>
        </w:rPr>
        <w:tab/>
      </w:r>
      <w:r>
        <w:t>Book_ID INTEGER,</w:t>
      </w:r>
    </w:p>
    <w:p w14:paraId="22143FE8" w14:textId="77777777" w:rsidR="00115A6E" w:rsidRDefault="00115A6E" w:rsidP="00115A6E">
      <w:pPr>
        <w:pStyle w:val="LUTNormalTimesNewRoman12"/>
      </w:pPr>
      <w:r>
        <w:rPr>
          <w:rStyle w:val="apple-tab-span"/>
          <w:rFonts w:ascii="Arial" w:hAnsi="Arial" w:cs="Arial"/>
          <w:color w:val="1D1C1D"/>
          <w:sz w:val="23"/>
          <w:szCs w:val="23"/>
        </w:rPr>
        <w:tab/>
      </w:r>
      <w:r>
        <w:t xml:space="preserve">Field </w:t>
      </w:r>
      <w:proofErr w:type="gramStart"/>
      <w:r>
        <w:t>varchar(</w:t>
      </w:r>
      <w:proofErr w:type="gramEnd"/>
      <w:r>
        <w:t>250),</w:t>
      </w:r>
    </w:p>
    <w:p w14:paraId="7DE46DA3"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(Author_ID) REFERENCES </w:t>
      </w:r>
      <w:proofErr w:type="gramStart"/>
      <w:r>
        <w:t>Authors(</w:t>
      </w:r>
      <w:proofErr w:type="gramEnd"/>
      <w:r>
        <w:t>Author_ID),</w:t>
      </w:r>
    </w:p>
    <w:p w14:paraId="3F4EF58F"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(Book_ID) REFERENCES </w:t>
      </w:r>
      <w:proofErr w:type="gramStart"/>
      <w:r>
        <w:t>Books(</w:t>
      </w:r>
      <w:proofErr w:type="gramEnd"/>
      <w:r>
        <w:t>Book_ID)</w:t>
      </w:r>
    </w:p>
    <w:p w14:paraId="532F45CA" w14:textId="77777777" w:rsidR="00115A6E" w:rsidRDefault="00115A6E" w:rsidP="00115A6E">
      <w:pPr>
        <w:pStyle w:val="LUTNormalTimesNewRoman12"/>
      </w:pPr>
      <w:r>
        <w:t>);</w:t>
      </w:r>
    </w:p>
    <w:p w14:paraId="5795443A" w14:textId="77777777" w:rsidR="00115A6E" w:rsidRDefault="00115A6E" w:rsidP="00115A6E">
      <w:pPr>
        <w:pStyle w:val="LUTNormalTimesNewRoman12"/>
      </w:pPr>
    </w:p>
    <w:p w14:paraId="146749DA" w14:textId="77777777" w:rsidR="00115A6E" w:rsidRDefault="00115A6E" w:rsidP="00115A6E">
      <w:pPr>
        <w:pStyle w:val="LUTNormalTimesNewRoman12"/>
      </w:pPr>
      <w:r>
        <w:t>CREATE TABLE Copies_Of_Books (</w:t>
      </w:r>
    </w:p>
    <w:p w14:paraId="5988EF6F" w14:textId="77777777" w:rsidR="00115A6E" w:rsidRDefault="00115A6E" w:rsidP="00115A6E">
      <w:pPr>
        <w:pStyle w:val="LUTNormalTimesNewRoman12"/>
      </w:pPr>
      <w:r>
        <w:rPr>
          <w:rStyle w:val="apple-tab-span"/>
          <w:rFonts w:ascii="Arial" w:hAnsi="Arial" w:cs="Arial"/>
          <w:color w:val="1D1C1D"/>
          <w:sz w:val="23"/>
          <w:szCs w:val="23"/>
        </w:rPr>
        <w:tab/>
      </w:r>
      <w:r>
        <w:t>Copy_ID INTEGER PRIMARY KEY UNIQUE NOT NULL,</w:t>
      </w:r>
    </w:p>
    <w:p w14:paraId="75565AD9" w14:textId="77777777" w:rsidR="00115A6E" w:rsidRDefault="00115A6E" w:rsidP="00115A6E">
      <w:pPr>
        <w:pStyle w:val="LUTNormalTimesNewRoman12"/>
      </w:pPr>
      <w:r>
        <w:rPr>
          <w:rStyle w:val="apple-tab-span"/>
          <w:rFonts w:ascii="Arial" w:hAnsi="Arial" w:cs="Arial"/>
          <w:color w:val="1D1C1D"/>
          <w:sz w:val="23"/>
          <w:szCs w:val="23"/>
        </w:rPr>
        <w:tab/>
      </w:r>
      <w:r>
        <w:t>Availability BOOLEAN,</w:t>
      </w:r>
    </w:p>
    <w:p w14:paraId="0CE83BC2" w14:textId="77777777" w:rsidR="00115A6E" w:rsidRDefault="00115A6E" w:rsidP="00115A6E">
      <w:pPr>
        <w:pStyle w:val="LUTNormalTimesNewRoman12"/>
      </w:pPr>
      <w:r>
        <w:rPr>
          <w:rStyle w:val="apple-tab-span"/>
          <w:rFonts w:ascii="Arial" w:hAnsi="Arial" w:cs="Arial"/>
          <w:color w:val="1D1C1D"/>
          <w:sz w:val="23"/>
          <w:szCs w:val="23"/>
        </w:rPr>
        <w:tab/>
      </w:r>
      <w:r>
        <w:t>Copy_Number SMALLINT,</w:t>
      </w:r>
    </w:p>
    <w:p w14:paraId="44493DF2" w14:textId="77777777" w:rsidR="00115A6E" w:rsidRDefault="00115A6E" w:rsidP="00115A6E">
      <w:pPr>
        <w:pStyle w:val="LUTNormalTimesNewRoman12"/>
      </w:pPr>
      <w:r>
        <w:rPr>
          <w:rStyle w:val="apple-tab-span"/>
          <w:rFonts w:ascii="Arial" w:hAnsi="Arial" w:cs="Arial"/>
          <w:color w:val="1D1C1D"/>
          <w:sz w:val="23"/>
          <w:szCs w:val="23"/>
        </w:rPr>
        <w:tab/>
      </w:r>
      <w:r>
        <w:t>Book_ID INTEGER,</w:t>
      </w:r>
    </w:p>
    <w:p w14:paraId="48DA36CB" w14:textId="77777777" w:rsidR="00115A6E" w:rsidRDefault="00115A6E" w:rsidP="00115A6E">
      <w:pPr>
        <w:pStyle w:val="LUTNormalTimesNewRoman12"/>
      </w:pPr>
      <w:r>
        <w:rPr>
          <w:rStyle w:val="apple-tab-span"/>
          <w:rFonts w:ascii="Arial" w:hAnsi="Arial" w:cs="Arial"/>
          <w:color w:val="1D1C1D"/>
          <w:sz w:val="23"/>
          <w:szCs w:val="23"/>
        </w:rPr>
        <w:lastRenderedPageBreak/>
        <w:tab/>
      </w:r>
      <w:r>
        <w:t>Author_ID INTEGER,</w:t>
      </w:r>
    </w:p>
    <w:p w14:paraId="7674E754"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(Book_id) REFERENCES </w:t>
      </w:r>
      <w:proofErr w:type="gramStart"/>
      <w:r>
        <w:t>Books(</w:t>
      </w:r>
      <w:proofErr w:type="gramEnd"/>
      <w:r>
        <w:t>Book_id),</w:t>
      </w:r>
    </w:p>
    <w:p w14:paraId="7DDB7CB2"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(Author_id) REFERENCES </w:t>
      </w:r>
      <w:proofErr w:type="gramStart"/>
      <w:r>
        <w:t>Authors(</w:t>
      </w:r>
      <w:proofErr w:type="gramEnd"/>
      <w:r>
        <w:t>Author_id)</w:t>
      </w:r>
    </w:p>
    <w:p w14:paraId="684BAA2E" w14:textId="77777777" w:rsidR="00115A6E" w:rsidRDefault="00115A6E" w:rsidP="00115A6E">
      <w:pPr>
        <w:pStyle w:val="LUTNormalTimesNewRoman12"/>
      </w:pPr>
      <w:r>
        <w:t>);</w:t>
      </w:r>
    </w:p>
    <w:p w14:paraId="39CC87BE" w14:textId="77777777" w:rsidR="00115A6E" w:rsidRDefault="00115A6E" w:rsidP="00115A6E">
      <w:pPr>
        <w:pStyle w:val="LUTNormalTimesNewRoman12"/>
      </w:pPr>
    </w:p>
    <w:p w14:paraId="7680667A" w14:textId="77777777" w:rsidR="00115A6E" w:rsidRDefault="00115A6E" w:rsidP="00115A6E">
      <w:pPr>
        <w:pStyle w:val="LUTNormalTimesNewRoman12"/>
      </w:pPr>
      <w:r>
        <w:t>CREATE TABLE Loans (</w:t>
      </w:r>
    </w:p>
    <w:p w14:paraId="36E84A16" w14:textId="77777777" w:rsidR="00115A6E" w:rsidRDefault="00115A6E" w:rsidP="00115A6E">
      <w:pPr>
        <w:pStyle w:val="LUTNormalTimesNewRoman12"/>
      </w:pPr>
      <w:r>
        <w:rPr>
          <w:rStyle w:val="apple-tab-span"/>
          <w:rFonts w:ascii="Arial" w:hAnsi="Arial" w:cs="Arial"/>
          <w:color w:val="1D1C1D"/>
          <w:sz w:val="23"/>
          <w:szCs w:val="23"/>
        </w:rPr>
        <w:tab/>
      </w:r>
      <w:r>
        <w:t>Loan_ID INTEGER PRIMARY KEY UNIQUE NOT NULL,</w:t>
      </w:r>
    </w:p>
    <w:p w14:paraId="086EF9E6" w14:textId="77777777" w:rsidR="00115A6E" w:rsidRDefault="00115A6E" w:rsidP="00115A6E">
      <w:pPr>
        <w:pStyle w:val="LUTNormalTimesNewRoman12"/>
      </w:pPr>
      <w:r>
        <w:rPr>
          <w:rStyle w:val="apple-tab-span"/>
          <w:rFonts w:ascii="Arial" w:hAnsi="Arial" w:cs="Arial"/>
          <w:color w:val="1D1C1D"/>
          <w:sz w:val="23"/>
          <w:szCs w:val="23"/>
        </w:rPr>
        <w:tab/>
      </w:r>
      <w:r>
        <w:t>Started_date DATE NOT NULL,</w:t>
      </w:r>
    </w:p>
    <w:p w14:paraId="2475A01B" w14:textId="77777777" w:rsidR="00115A6E" w:rsidRDefault="00115A6E" w:rsidP="00115A6E">
      <w:pPr>
        <w:pStyle w:val="LUTNormalTimesNewRoman12"/>
      </w:pPr>
      <w:r>
        <w:rPr>
          <w:rStyle w:val="apple-tab-span"/>
          <w:rFonts w:ascii="Arial" w:hAnsi="Arial" w:cs="Arial"/>
          <w:color w:val="1D1C1D"/>
          <w:sz w:val="23"/>
          <w:szCs w:val="23"/>
        </w:rPr>
        <w:tab/>
      </w:r>
      <w:r>
        <w:t>Returned_date DATE CHECK (Returned_date &gt; Started_date),</w:t>
      </w:r>
    </w:p>
    <w:p w14:paraId="4F8C0473" w14:textId="77777777" w:rsidR="00115A6E" w:rsidRDefault="00115A6E" w:rsidP="00115A6E">
      <w:pPr>
        <w:pStyle w:val="LUTNormalTimesNewRoman12"/>
      </w:pPr>
      <w:r>
        <w:rPr>
          <w:rStyle w:val="apple-tab-span"/>
          <w:rFonts w:ascii="Arial" w:hAnsi="Arial" w:cs="Arial"/>
          <w:color w:val="1D1C1D"/>
          <w:sz w:val="23"/>
          <w:szCs w:val="23"/>
        </w:rPr>
        <w:tab/>
      </w:r>
      <w:r>
        <w:t>Due_date DATE NOT NULL CHECK (Due_date &gt; Started_date),</w:t>
      </w:r>
    </w:p>
    <w:p w14:paraId="4993850C" w14:textId="77777777" w:rsidR="00115A6E" w:rsidRDefault="00115A6E" w:rsidP="00115A6E">
      <w:pPr>
        <w:pStyle w:val="LUTNormalTimesNewRoman12"/>
      </w:pPr>
      <w:r>
        <w:rPr>
          <w:rStyle w:val="apple-tab-span"/>
          <w:rFonts w:ascii="Arial" w:hAnsi="Arial" w:cs="Arial"/>
          <w:color w:val="1D1C1D"/>
          <w:sz w:val="23"/>
          <w:szCs w:val="23"/>
        </w:rPr>
        <w:tab/>
      </w:r>
      <w:r>
        <w:t>User_ID INTEGER,</w:t>
      </w:r>
    </w:p>
    <w:p w14:paraId="3B63EBF6" w14:textId="77777777" w:rsidR="00115A6E" w:rsidRDefault="00115A6E" w:rsidP="00115A6E">
      <w:pPr>
        <w:pStyle w:val="LUTNormalTimesNewRoman12"/>
      </w:pPr>
      <w:r>
        <w:rPr>
          <w:rStyle w:val="apple-tab-span"/>
          <w:rFonts w:ascii="Arial" w:hAnsi="Arial" w:cs="Arial"/>
          <w:color w:val="1D1C1D"/>
          <w:sz w:val="23"/>
          <w:szCs w:val="23"/>
        </w:rPr>
        <w:tab/>
      </w:r>
      <w:r>
        <w:t>Copy_ID INTEGER,</w:t>
      </w:r>
    </w:p>
    <w:p w14:paraId="0360049A"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(User_ID) REFERENCES </w:t>
      </w:r>
      <w:proofErr w:type="gramStart"/>
      <w:r>
        <w:t>Users(</w:t>
      </w:r>
      <w:proofErr w:type="gramEnd"/>
      <w:r>
        <w:t>User_ID),</w:t>
      </w:r>
    </w:p>
    <w:p w14:paraId="159D3F52" w14:textId="77777777" w:rsidR="00115A6E" w:rsidRDefault="00115A6E" w:rsidP="00115A6E">
      <w:pPr>
        <w:pStyle w:val="LUTNormalTimesNewRoman12"/>
      </w:pPr>
      <w:r>
        <w:rPr>
          <w:rStyle w:val="apple-tab-span"/>
          <w:rFonts w:ascii="Arial" w:hAnsi="Arial" w:cs="Arial"/>
          <w:color w:val="1D1C1D"/>
          <w:sz w:val="23"/>
          <w:szCs w:val="23"/>
        </w:rPr>
        <w:tab/>
      </w:r>
      <w:r>
        <w:t>FOREIGN KEY (Copy_ID) REFERENCES Copies_Of_</w:t>
      </w:r>
      <w:proofErr w:type="gramStart"/>
      <w:r>
        <w:t>Books(</w:t>
      </w:r>
      <w:proofErr w:type="gramEnd"/>
      <w:r>
        <w:t>Copy_ID)</w:t>
      </w:r>
    </w:p>
    <w:p w14:paraId="4C92E92E" w14:textId="77777777" w:rsidR="00115A6E" w:rsidRDefault="00115A6E" w:rsidP="00115A6E">
      <w:pPr>
        <w:pStyle w:val="LUTNormalTimesNewRoman12"/>
      </w:pPr>
      <w:r>
        <w:t>);</w:t>
      </w:r>
    </w:p>
    <w:p w14:paraId="3B0872FC" w14:textId="77777777" w:rsidR="00115A6E" w:rsidRDefault="00115A6E" w:rsidP="00115A6E">
      <w:pPr>
        <w:pStyle w:val="LUTNormalTimesNewRoman12"/>
      </w:pPr>
    </w:p>
    <w:p w14:paraId="4E300F41" w14:textId="77777777" w:rsidR="00115A6E" w:rsidRDefault="00115A6E" w:rsidP="00115A6E">
      <w:pPr>
        <w:pStyle w:val="LUTNormalTimesNewRoman12"/>
      </w:pPr>
      <w:r>
        <w:t>CREATE TABLE Fines (</w:t>
      </w:r>
    </w:p>
    <w:p w14:paraId="24C6050F" w14:textId="77777777" w:rsidR="00115A6E" w:rsidRDefault="00115A6E" w:rsidP="00115A6E">
      <w:pPr>
        <w:pStyle w:val="LUTNormalTimesNewRoman12"/>
      </w:pPr>
      <w:r>
        <w:rPr>
          <w:rStyle w:val="apple-tab-span"/>
          <w:rFonts w:ascii="Arial" w:hAnsi="Arial" w:cs="Arial"/>
          <w:color w:val="1D1C1D"/>
          <w:sz w:val="23"/>
          <w:szCs w:val="23"/>
        </w:rPr>
        <w:tab/>
      </w:r>
      <w:r>
        <w:t>Fine_ID SERIAL PRIMARY KEY UNIQUE NOT NULL,</w:t>
      </w:r>
    </w:p>
    <w:p w14:paraId="5BBCDF1F" w14:textId="77777777" w:rsidR="00115A6E" w:rsidRDefault="00115A6E" w:rsidP="00115A6E">
      <w:pPr>
        <w:pStyle w:val="LUTNormalTimesNewRoman12"/>
      </w:pPr>
      <w:r>
        <w:rPr>
          <w:rStyle w:val="apple-tab-span"/>
          <w:rFonts w:ascii="Arial" w:hAnsi="Arial" w:cs="Arial"/>
          <w:color w:val="1D1C1D"/>
          <w:sz w:val="23"/>
          <w:szCs w:val="23"/>
        </w:rPr>
        <w:tab/>
      </w:r>
      <w:r>
        <w:t>Fine_amount SMALLINT,</w:t>
      </w:r>
    </w:p>
    <w:p w14:paraId="77C89DD2" w14:textId="77777777" w:rsidR="00115A6E" w:rsidRDefault="00115A6E" w:rsidP="00115A6E">
      <w:pPr>
        <w:pStyle w:val="LUTNormalTimesNewRoman12"/>
      </w:pPr>
      <w:r>
        <w:rPr>
          <w:rStyle w:val="apple-tab-span"/>
          <w:rFonts w:ascii="Arial" w:hAnsi="Arial" w:cs="Arial"/>
          <w:color w:val="1D1C1D"/>
          <w:sz w:val="23"/>
          <w:szCs w:val="23"/>
        </w:rPr>
        <w:tab/>
      </w:r>
      <w:r>
        <w:t xml:space="preserve">Fine_status </w:t>
      </w:r>
      <w:proofErr w:type="gramStart"/>
      <w:r>
        <w:t>VARCHAR(</w:t>
      </w:r>
      <w:proofErr w:type="gramEnd"/>
      <w:r>
        <w:t>50),</w:t>
      </w:r>
    </w:p>
    <w:p w14:paraId="665B8144" w14:textId="77777777" w:rsidR="00115A6E" w:rsidRDefault="00115A6E" w:rsidP="00115A6E">
      <w:pPr>
        <w:pStyle w:val="LUTNormalTimesNewRoman12"/>
      </w:pPr>
      <w:r>
        <w:rPr>
          <w:rStyle w:val="apple-tab-span"/>
          <w:rFonts w:ascii="Arial" w:hAnsi="Arial" w:cs="Arial"/>
          <w:color w:val="1D1C1D"/>
          <w:sz w:val="23"/>
          <w:szCs w:val="23"/>
        </w:rPr>
        <w:tab/>
      </w:r>
      <w:r>
        <w:t>Due_date DATE NOT NULL,</w:t>
      </w:r>
    </w:p>
    <w:p w14:paraId="5F7AF0D5" w14:textId="77777777" w:rsidR="00115A6E" w:rsidRDefault="00115A6E" w:rsidP="00115A6E">
      <w:pPr>
        <w:pStyle w:val="LUTNormalTimesNewRoman12"/>
      </w:pPr>
      <w:r>
        <w:rPr>
          <w:rStyle w:val="apple-tab-span"/>
          <w:rFonts w:ascii="Arial" w:hAnsi="Arial" w:cs="Arial"/>
          <w:color w:val="1D1C1D"/>
          <w:sz w:val="23"/>
          <w:szCs w:val="23"/>
        </w:rPr>
        <w:tab/>
      </w:r>
      <w:r>
        <w:t>User_ID INTEGER,</w:t>
      </w:r>
    </w:p>
    <w:p w14:paraId="0A760123" w14:textId="77777777" w:rsidR="00115A6E" w:rsidRDefault="00115A6E" w:rsidP="00115A6E">
      <w:pPr>
        <w:pStyle w:val="LUTNormalTimesNewRoman12"/>
      </w:pPr>
      <w:r>
        <w:rPr>
          <w:rStyle w:val="apple-tab-span"/>
          <w:rFonts w:ascii="Arial" w:hAnsi="Arial" w:cs="Arial"/>
          <w:color w:val="1D1C1D"/>
          <w:sz w:val="23"/>
          <w:szCs w:val="23"/>
        </w:rPr>
        <w:tab/>
      </w:r>
      <w:r>
        <w:t>Loan_ID INTEGER,</w:t>
      </w:r>
    </w:p>
    <w:p w14:paraId="6C164273" w14:textId="77777777" w:rsidR="00115A6E" w:rsidRDefault="00115A6E" w:rsidP="00115A6E">
      <w:pPr>
        <w:pStyle w:val="LUTNormalTimesNewRoman12"/>
      </w:pPr>
      <w:r>
        <w:rPr>
          <w:rStyle w:val="apple-tab-span"/>
          <w:rFonts w:ascii="Arial" w:hAnsi="Arial" w:cs="Arial"/>
          <w:color w:val="1D1C1D"/>
          <w:sz w:val="23"/>
          <w:szCs w:val="23"/>
        </w:rPr>
        <w:tab/>
      </w:r>
      <w:r>
        <w:t xml:space="preserve">FOREIGN KEY (User_ID) REFERENCES </w:t>
      </w:r>
      <w:proofErr w:type="gramStart"/>
      <w:r>
        <w:t>Users(</w:t>
      </w:r>
      <w:proofErr w:type="gramEnd"/>
      <w:r>
        <w:t>User_ID),</w:t>
      </w:r>
    </w:p>
    <w:p w14:paraId="2D003276" w14:textId="77777777" w:rsidR="00115A6E" w:rsidRDefault="00115A6E" w:rsidP="00115A6E">
      <w:pPr>
        <w:pStyle w:val="LUTNormalTimesNewRoman12"/>
      </w:pPr>
      <w:r>
        <w:rPr>
          <w:rStyle w:val="apple-tab-span"/>
          <w:rFonts w:ascii="Arial" w:hAnsi="Arial" w:cs="Arial"/>
          <w:color w:val="1D1C1D"/>
          <w:sz w:val="23"/>
          <w:szCs w:val="23"/>
        </w:rPr>
        <w:lastRenderedPageBreak/>
        <w:tab/>
      </w:r>
      <w:r>
        <w:t xml:space="preserve">FOREIGN KEY (Loan_ID) REFERENCES </w:t>
      </w:r>
      <w:proofErr w:type="gramStart"/>
      <w:r>
        <w:t>Loans(</w:t>
      </w:r>
      <w:proofErr w:type="gramEnd"/>
      <w:r>
        <w:t>Loan_ID)</w:t>
      </w:r>
    </w:p>
    <w:p w14:paraId="7B9C95EE" w14:textId="77777777" w:rsidR="00115A6E" w:rsidRDefault="00115A6E" w:rsidP="00115A6E">
      <w:pPr>
        <w:pStyle w:val="LUTNormalTimesNewRoman12"/>
      </w:pPr>
      <w:r>
        <w:t>);</w:t>
      </w:r>
    </w:p>
    <w:p w14:paraId="4130CD16" w14:textId="77777777" w:rsidR="00115A6E" w:rsidRDefault="00115A6E" w:rsidP="00115A6E">
      <w:pPr>
        <w:pStyle w:val="LUTNormalTimesNewRoman12"/>
      </w:pPr>
    </w:p>
    <w:p w14:paraId="0838A820" w14:textId="77777777" w:rsidR="00115A6E" w:rsidRDefault="00115A6E" w:rsidP="00115A6E">
      <w:pPr>
        <w:pStyle w:val="LUTNormalTimesNewRoman12"/>
        <w:numPr>
          <w:ilvl w:val="0"/>
          <w:numId w:val="20"/>
        </w:numPr>
      </w:pPr>
      <w:r>
        <w:t>Provide basic CRUD queries to create, read, update, delete data.</w:t>
      </w:r>
    </w:p>
    <w:p w14:paraId="00969305" w14:textId="77777777" w:rsidR="00115A6E" w:rsidRDefault="00115A6E" w:rsidP="00115A6E">
      <w:pPr>
        <w:pStyle w:val="LUTNormalTimesNewRoman12"/>
      </w:pPr>
      <w:r>
        <w:t xml:space="preserve">select * from </w:t>
      </w:r>
      <w:proofErr w:type="gramStart"/>
      <w:r>
        <w:t>authors;</w:t>
      </w:r>
      <w:proofErr w:type="gramEnd"/>
    </w:p>
    <w:p w14:paraId="2B92CD8E" w14:textId="77777777" w:rsidR="00115A6E" w:rsidRDefault="00115A6E" w:rsidP="00115A6E">
      <w:pPr>
        <w:pStyle w:val="LUTNormalTimesNewRoman12"/>
      </w:pPr>
      <w:r>
        <w:t>select * from book_</w:t>
      </w:r>
      <w:proofErr w:type="gramStart"/>
      <w:r>
        <w:t>author;</w:t>
      </w:r>
      <w:proofErr w:type="gramEnd"/>
    </w:p>
    <w:p w14:paraId="39E496E8" w14:textId="77777777" w:rsidR="00115A6E" w:rsidRDefault="00115A6E" w:rsidP="00115A6E">
      <w:pPr>
        <w:pStyle w:val="LUTNormalTimesNewRoman12"/>
      </w:pPr>
      <w:r>
        <w:t>select * from book_</w:t>
      </w:r>
      <w:proofErr w:type="gramStart"/>
      <w:r>
        <w:t>reviews;</w:t>
      </w:r>
      <w:proofErr w:type="gramEnd"/>
    </w:p>
    <w:p w14:paraId="117E0ADA" w14:textId="77777777" w:rsidR="00115A6E" w:rsidRDefault="00115A6E" w:rsidP="00115A6E">
      <w:pPr>
        <w:pStyle w:val="LUTNormalTimesNewRoman12"/>
      </w:pPr>
      <w:r>
        <w:t xml:space="preserve">select * from </w:t>
      </w:r>
      <w:proofErr w:type="gramStart"/>
      <w:r>
        <w:t>books;</w:t>
      </w:r>
      <w:proofErr w:type="gramEnd"/>
    </w:p>
    <w:p w14:paraId="2B7310C8" w14:textId="77777777" w:rsidR="00115A6E" w:rsidRDefault="00115A6E" w:rsidP="00115A6E">
      <w:pPr>
        <w:pStyle w:val="LUTNormalTimesNewRoman12"/>
      </w:pPr>
      <w:r>
        <w:t>select * from copies_of_</w:t>
      </w:r>
      <w:proofErr w:type="gramStart"/>
      <w:r>
        <w:t>books;</w:t>
      </w:r>
      <w:proofErr w:type="gramEnd"/>
    </w:p>
    <w:p w14:paraId="78579C59" w14:textId="77777777" w:rsidR="00115A6E" w:rsidRDefault="00115A6E" w:rsidP="00115A6E">
      <w:pPr>
        <w:pStyle w:val="LUTNormalTimesNewRoman12"/>
      </w:pPr>
      <w:r>
        <w:t xml:space="preserve">select * from </w:t>
      </w:r>
      <w:proofErr w:type="gramStart"/>
      <w:r>
        <w:t>fines;</w:t>
      </w:r>
      <w:proofErr w:type="gramEnd"/>
    </w:p>
    <w:p w14:paraId="5415FE6A" w14:textId="77777777" w:rsidR="00115A6E" w:rsidRDefault="00115A6E" w:rsidP="00115A6E">
      <w:pPr>
        <w:pStyle w:val="LUTNormalTimesNewRoman12"/>
      </w:pPr>
      <w:r>
        <w:t xml:space="preserve">select * from </w:t>
      </w:r>
      <w:proofErr w:type="gramStart"/>
      <w:r>
        <w:t>loans;</w:t>
      </w:r>
      <w:proofErr w:type="gramEnd"/>
    </w:p>
    <w:p w14:paraId="6ACDFA8D" w14:textId="77777777" w:rsidR="00115A6E" w:rsidRDefault="00115A6E" w:rsidP="00115A6E">
      <w:pPr>
        <w:pStyle w:val="LUTNormalTimesNewRoman12"/>
      </w:pPr>
      <w:r>
        <w:t xml:space="preserve">select * from </w:t>
      </w:r>
      <w:proofErr w:type="gramStart"/>
      <w:r>
        <w:t>users;</w:t>
      </w:r>
      <w:proofErr w:type="gramEnd"/>
    </w:p>
    <w:p w14:paraId="7B11EF73" w14:textId="77777777" w:rsidR="00115A6E" w:rsidRDefault="00115A6E" w:rsidP="00115A6E">
      <w:pPr>
        <w:pStyle w:val="LUTNormalTimesNewRoman12"/>
      </w:pPr>
    </w:p>
    <w:p w14:paraId="7A1C1545" w14:textId="77777777" w:rsidR="00115A6E" w:rsidRDefault="00115A6E" w:rsidP="00115A6E">
      <w:pPr>
        <w:pStyle w:val="LUTNormalTimesNewRoman12"/>
      </w:pPr>
    </w:p>
    <w:p w14:paraId="2268FA12" w14:textId="77777777" w:rsidR="00115A6E" w:rsidRDefault="00115A6E" w:rsidP="00115A6E">
      <w:pPr>
        <w:pStyle w:val="LUTHeading2"/>
      </w:pPr>
      <w:bookmarkStart w:id="3" w:name="_Toc137543040"/>
      <w:r>
        <w:t xml:space="preserve">Populate the tables with representative sample data to simulate a functioning </w:t>
      </w:r>
      <w:proofErr w:type="gramStart"/>
      <w:r>
        <w:t>library</w:t>
      </w:r>
      <w:bookmarkEnd w:id="3"/>
      <w:proofErr w:type="gramEnd"/>
    </w:p>
    <w:p w14:paraId="304E3DB6" w14:textId="77777777" w:rsidR="00115A6E" w:rsidRDefault="00115A6E" w:rsidP="00115A6E">
      <w:pPr>
        <w:pStyle w:val="LUTNormalTimesNewRoman12"/>
      </w:pPr>
      <w:r>
        <w:t xml:space="preserve">insert into </w:t>
      </w:r>
      <w:proofErr w:type="gramStart"/>
      <w:r>
        <w:t>authors(</w:t>
      </w:r>
      <w:proofErr w:type="gramEnd"/>
      <w:r>
        <w:t>author_id, author_name, biography, nationality)</w:t>
      </w:r>
    </w:p>
    <w:p w14:paraId="44A2394C" w14:textId="77777777" w:rsidR="00115A6E" w:rsidRDefault="00115A6E" w:rsidP="00115A6E">
      <w:pPr>
        <w:pStyle w:val="LUTNormalTimesNewRoman12"/>
      </w:pPr>
      <w:r>
        <w:t>values</w:t>
      </w:r>
    </w:p>
    <w:p w14:paraId="1E7CEBB5" w14:textId="77777777" w:rsidR="00115A6E" w:rsidRDefault="00115A6E" w:rsidP="00115A6E">
      <w:pPr>
        <w:pStyle w:val="LUTNormalTimesNewRoman12"/>
      </w:pPr>
      <w:r>
        <w:t>    ('00001', 'Stephen King', 'Stephen Edwin King is an American author of horror, supernatural fiction, suspense, crime, science-fiction, and fantasy novels. Described as the "King of Horror", his books have sold more than 350 million copies as of 2006, and many have been adapted into films, television series, miniseries, and comic books.', 'USA'),</w:t>
      </w:r>
    </w:p>
    <w:p w14:paraId="396B4317" w14:textId="77777777" w:rsidR="00115A6E" w:rsidRDefault="00115A6E" w:rsidP="00115A6E">
      <w:pPr>
        <w:pStyle w:val="LUTNormalTimesNewRoman12"/>
      </w:pPr>
      <w:r>
        <w:t>    ('00002', 'J. K. Rowling', 'Joanne Rowling CH OBE FRSL, best known by her pen name J. K. Rowling, is a British author and philanthropist. She wrote Harry Potter, a seven-volume children''s fantasy series published from 1997 to 2007.', 'UK'),</w:t>
      </w:r>
    </w:p>
    <w:p w14:paraId="62F99601" w14:textId="77777777" w:rsidR="00115A6E" w:rsidRDefault="00115A6E" w:rsidP="00115A6E">
      <w:pPr>
        <w:pStyle w:val="LUTNormalTimesNewRoman12"/>
      </w:pPr>
      <w:r>
        <w:lastRenderedPageBreak/>
        <w:t>    ('00003', 'Dan Brown', 'Daniel Gerhard Brown is an American author best known for his thriller novels, including the Robert Langdon novels Angels &amp; Demons, The Da Vinci Code, The Lost Symbol, Inferno, and Origin. His novels are treasure hunts that usually take place over a period of 24 hours.', 'USA'),</w:t>
      </w:r>
    </w:p>
    <w:p w14:paraId="1BFC9D9A" w14:textId="77777777" w:rsidR="00115A6E" w:rsidRDefault="00115A6E" w:rsidP="00115A6E">
      <w:pPr>
        <w:pStyle w:val="LUTNormalTimesNewRoman12"/>
      </w:pPr>
      <w:r>
        <w:t xml:space="preserve">    ('00004', 'Sam Johnson', 'Sam Johnson was an English playwright, </w:t>
      </w:r>
      <w:proofErr w:type="gramStart"/>
      <w:r>
        <w:t>poet</w:t>
      </w:r>
      <w:proofErr w:type="gramEnd"/>
      <w:r>
        <w:t xml:space="preserve"> and actor. He is regarded as the greatest writer in the English language and the world''s pre-eminent dramatist. He is often called England''s national poet and the "Bard of Avon".', 'Mexico'),</w:t>
      </w:r>
    </w:p>
    <w:p w14:paraId="4536CC60" w14:textId="77777777" w:rsidR="00115A6E" w:rsidRDefault="00115A6E" w:rsidP="00115A6E">
      <w:pPr>
        <w:pStyle w:val="LUTNormalTimesNewRoman12"/>
      </w:pPr>
      <w:r>
        <w:t>    ('00005', 'Richardo Eli', 'Richardo Eli was an Italian novelist. Her first novel, The Bluest Eye, was published in 1970. The critically acclaimed Song of Solomon brought her national attention and won the National Book Critics Circle Award.', 'Italy'),</w:t>
      </w:r>
    </w:p>
    <w:p w14:paraId="624B57E3" w14:textId="77777777" w:rsidR="00115A6E" w:rsidRDefault="00115A6E" w:rsidP="00115A6E">
      <w:pPr>
        <w:pStyle w:val="LUTNormalTimesNewRoman12"/>
      </w:pPr>
      <w:r>
        <w:t>    ('00006', 'Tina Kojonen', 'Tina Kojonen is a Finnish novelist known primarily for her six major novels, which interpret, critique, and comment upon the British landed gentry at the end of the 18th century. Austen''s plots often explore the dependence of women on marriage in the pursuit of favourable social standing and economic security.', 'Finland'),</w:t>
      </w:r>
    </w:p>
    <w:p w14:paraId="7F779792" w14:textId="77777777" w:rsidR="00115A6E" w:rsidRDefault="00115A6E" w:rsidP="00115A6E">
      <w:pPr>
        <w:pStyle w:val="LUTNormalTimesNewRoman12"/>
      </w:pPr>
      <w:r>
        <w:t>    ('00007', 'Liisa Backman', 'Liisa Backman was a Swedish author of gothic fiction, erotic literature, and Christian literature. She was best known for her series of novels The Vampire Chronicles. The first book became the subject of a film adaptation—Interview with the Vampire.', 'Sweden'),</w:t>
      </w:r>
    </w:p>
    <w:p w14:paraId="29FEC2C3" w14:textId="77777777" w:rsidR="00115A6E" w:rsidRDefault="00115A6E" w:rsidP="00115A6E">
      <w:pPr>
        <w:pStyle w:val="LUTNormalTimesNewRoman12"/>
      </w:pPr>
      <w:r>
        <w:t>    ('00008', 'James West', 'James West was an English writer and social critic who created some of the world''s best-known fictional characters and is regarded by many as the greatest novelist of the Victorian era.', 'England'),</w:t>
      </w:r>
    </w:p>
    <w:p w14:paraId="2D827D18" w14:textId="77777777" w:rsidR="00115A6E" w:rsidRDefault="00115A6E" w:rsidP="00115A6E">
      <w:pPr>
        <w:pStyle w:val="LUTNormalTimesNewRoman12"/>
      </w:pPr>
      <w:r>
        <w:t xml:space="preserve">    ('00009', 'Monica Park', 'Monica Park is an American novelist, short story writer, poet, and social activist. In 1982, she became the first </w:t>
      </w:r>
      <w:proofErr w:type="gramStart"/>
      <w:r>
        <w:t>African-American</w:t>
      </w:r>
      <w:proofErr w:type="gramEnd"/>
      <w:r>
        <w:t xml:space="preserve"> woman to win the Pulitzer Prize for Fiction, which she was awarded for her novel The Color Purple.', 'USA'),</w:t>
      </w:r>
    </w:p>
    <w:p w14:paraId="0205DBC9" w14:textId="77777777" w:rsidR="00115A6E" w:rsidRDefault="00115A6E" w:rsidP="00115A6E">
      <w:pPr>
        <w:pStyle w:val="LUTNormalTimesNewRoman12"/>
      </w:pPr>
      <w:r>
        <w:t xml:space="preserve">    ('00100','Elena Niels','Elena Niels was an English romance novelist and actress. She moved to Los Angeles in 1985 and spent most of her career there. She wrote 32 novels, all of which appeared on The New York Times bestsellers list. Her books have sold more than 500 million copies and have been translated into 40 languages. was an English romance novelist and actress. She moved to Los Angeles in 1985 and spent most of her career there. She wrote 32 novels, all of which appeared on The New York Times bestsellers list. Her </w:t>
      </w:r>
      <w:r>
        <w:lastRenderedPageBreak/>
        <w:t>books have sold more than 500 million copies and have been translated into 40 languages.','England'),</w:t>
      </w:r>
    </w:p>
    <w:p w14:paraId="35CD6E3C" w14:textId="77777777" w:rsidR="00115A6E" w:rsidRDefault="00115A6E" w:rsidP="00115A6E">
      <w:pPr>
        <w:pStyle w:val="LUTNormalTimesNewRoman12"/>
      </w:pPr>
      <w:r>
        <w:t>    ('00101', 'Jane Jerad', 'Jane Jerad is an Italian author of more than 225 romance novels. She writes as J. D. Robb for the In Death series and has also written under the pseudonyms Jill March and for publications in the U.K. as Sarah Hardesty. Roberts was the first author to be inducted into the Romance Writers of America Hall of Fame.', 'Italy'),</w:t>
      </w:r>
    </w:p>
    <w:p w14:paraId="250AC0D4" w14:textId="77777777" w:rsidR="00115A6E" w:rsidRDefault="00115A6E" w:rsidP="00115A6E">
      <w:pPr>
        <w:pStyle w:val="LUTNormalTimesNewRoman12"/>
      </w:pPr>
      <w:r>
        <w:t>    ('00120', 'Solomon Fineman', 'Solomon Fineman is an American author, YouTuber, podcaster, and philanthropist. His books have more than 50 million copies in print worldwide, including The Fault in Our Stars, which is one of the best-selling books of all time.', 'USA'),</w:t>
      </w:r>
    </w:p>
    <w:p w14:paraId="28944502" w14:textId="77777777" w:rsidR="00115A6E" w:rsidRDefault="00115A6E" w:rsidP="00115A6E">
      <w:pPr>
        <w:pStyle w:val="LUTNormalTimesNewRoman12"/>
      </w:pPr>
      <w:r>
        <w:t>    ('00121', 'Abraham Newton', 'Abraham Newton was an American journalist, editor, author, playwright, founder of the National Lesbian and Gay Journalists Association, and founding member of the Robert C. Maynard Institute for Journalism Education. In 2005, he was inducted into the NLGJA Hall of Fame.', 'USA'),</w:t>
      </w:r>
    </w:p>
    <w:p w14:paraId="5B2815D9" w14:textId="77777777" w:rsidR="00115A6E" w:rsidRDefault="00115A6E" w:rsidP="00115A6E">
      <w:pPr>
        <w:pStyle w:val="LUTNormalTimesNewRoman12"/>
      </w:pPr>
      <w:r>
        <w:t>    ('00130', 'Otega Adeyemi', 'Otega Adeyemi is a Nigerian-British popular author of children''s literature and short stories, a poet, and wartime fighter ace. His books have sold more than 300 million copies worldwide. Dahl has been called "one of the greatest storytellers for children of the 20th century".', 'Nigeria'</w:t>
      </w:r>
      <w:proofErr w:type="gramStart"/>
      <w:r>
        <w:t>);</w:t>
      </w:r>
      <w:proofErr w:type="gramEnd"/>
      <w:r>
        <w:rPr>
          <w:rStyle w:val="apple-tab-span"/>
          <w:rFonts w:ascii="Arial" w:hAnsi="Arial" w:cs="Arial"/>
          <w:color w:val="1D1C1D"/>
          <w:sz w:val="23"/>
          <w:szCs w:val="23"/>
        </w:rPr>
        <w:tab/>
      </w:r>
    </w:p>
    <w:p w14:paraId="2BDB018C" w14:textId="77777777" w:rsidR="00115A6E" w:rsidRDefault="00115A6E" w:rsidP="00115A6E">
      <w:pPr>
        <w:pStyle w:val="LUTNormalTimesNewRoman12"/>
      </w:pPr>
    </w:p>
    <w:p w14:paraId="0BD717ED" w14:textId="77777777" w:rsidR="00115A6E" w:rsidRDefault="00115A6E" w:rsidP="00115A6E">
      <w:pPr>
        <w:pStyle w:val="LUTNormalTimesNewRoman12"/>
      </w:pPr>
      <w:r>
        <w:t xml:space="preserve">insert into </w:t>
      </w:r>
      <w:proofErr w:type="gramStart"/>
      <w:r>
        <w:t>books(</w:t>
      </w:r>
      <w:proofErr w:type="gramEnd"/>
      <w:r>
        <w:t>book_id, title, isbn, publication_year, publisher, genre, number_of_pages)</w:t>
      </w:r>
    </w:p>
    <w:p w14:paraId="55BD9E30" w14:textId="77777777" w:rsidR="00115A6E" w:rsidRDefault="00115A6E" w:rsidP="00115A6E">
      <w:pPr>
        <w:pStyle w:val="LUTNormalTimesNewRoman12"/>
      </w:pPr>
      <w:r>
        <w:t>values</w:t>
      </w:r>
    </w:p>
    <w:p w14:paraId="666A6F07" w14:textId="77777777" w:rsidR="00115A6E" w:rsidRDefault="00115A6E" w:rsidP="00115A6E">
      <w:pPr>
        <w:pStyle w:val="LUTNormalTimesNewRoman12"/>
      </w:pPr>
      <w:r>
        <w:rPr>
          <w:rStyle w:val="apple-tab-span"/>
          <w:rFonts w:ascii="Arial" w:hAnsi="Arial" w:cs="Arial"/>
          <w:color w:val="1D1C1D"/>
          <w:sz w:val="23"/>
          <w:szCs w:val="23"/>
        </w:rPr>
        <w:tab/>
      </w:r>
      <w:r>
        <w:t>('40205660','The little prince','0-7475-3269-9','1943-12-28','Editions Gallimard','novella',100),</w:t>
      </w:r>
    </w:p>
    <w:p w14:paraId="1C324659" w14:textId="77777777" w:rsidR="00115A6E" w:rsidRDefault="00115A6E" w:rsidP="00115A6E">
      <w:pPr>
        <w:pStyle w:val="LUTNormalTimesNewRoman12"/>
      </w:pPr>
      <w:r>
        <w:rPr>
          <w:rStyle w:val="apple-tab-span"/>
          <w:rFonts w:ascii="Arial" w:hAnsi="Arial" w:cs="Arial"/>
          <w:color w:val="1D1C1D"/>
          <w:sz w:val="23"/>
          <w:szCs w:val="23"/>
        </w:rPr>
        <w:tab/>
      </w:r>
      <w:r>
        <w:t>('60372276','To Kill a Mockingbird', '978-0-446-31078-9', '1960-12-28', 'Warner Books', 'Fiction', 324),</w:t>
      </w:r>
    </w:p>
    <w:p w14:paraId="4FC17FE6" w14:textId="77777777" w:rsidR="00115A6E" w:rsidRDefault="00115A6E" w:rsidP="00115A6E">
      <w:pPr>
        <w:pStyle w:val="LUTNormalTimesNewRoman12"/>
      </w:pPr>
      <w:r>
        <w:rPr>
          <w:rStyle w:val="apple-tab-span"/>
          <w:rFonts w:ascii="Arial" w:hAnsi="Arial" w:cs="Arial"/>
          <w:color w:val="1D1C1D"/>
          <w:sz w:val="23"/>
          <w:szCs w:val="23"/>
        </w:rPr>
        <w:tab/>
      </w:r>
      <w:r>
        <w:t>('80331845','1984', '978-0-451-52493-5', '1949-12-28', 'Signet Classics', 'Dystopian Fiction', 328),</w:t>
      </w:r>
    </w:p>
    <w:p w14:paraId="4D5483E7" w14:textId="77777777" w:rsidR="00115A6E" w:rsidRDefault="00115A6E" w:rsidP="00115A6E">
      <w:pPr>
        <w:pStyle w:val="LUTNormalTimesNewRoman12"/>
      </w:pPr>
      <w:r>
        <w:rPr>
          <w:rStyle w:val="apple-tab-span"/>
          <w:rFonts w:ascii="Arial" w:hAnsi="Arial" w:cs="Arial"/>
          <w:color w:val="1D1C1D"/>
          <w:sz w:val="23"/>
          <w:szCs w:val="23"/>
        </w:rPr>
        <w:tab/>
      </w:r>
      <w:r>
        <w:t>('10507584','The Great Gatsby', '978-0-7432-7356-5', '1925-12-28', 'Scribner', 'Classic Literature', 180),</w:t>
      </w:r>
    </w:p>
    <w:p w14:paraId="3E551D98" w14:textId="77777777" w:rsidR="00115A6E" w:rsidRDefault="00115A6E" w:rsidP="00115A6E">
      <w:pPr>
        <w:pStyle w:val="LUTNormalTimesNewRoman12"/>
      </w:pPr>
      <w:r>
        <w:rPr>
          <w:rStyle w:val="apple-tab-span"/>
          <w:rFonts w:ascii="Arial" w:hAnsi="Arial" w:cs="Arial"/>
          <w:color w:val="1D1C1D"/>
          <w:sz w:val="23"/>
          <w:szCs w:val="23"/>
        </w:rPr>
        <w:lastRenderedPageBreak/>
        <w:tab/>
      </w:r>
      <w:r>
        <w:t>('70346932','Pride and Prejudice', '978-0-14-143951-8', '1813-12-28', 'Penguin Classics', 'Classic Literature', 352),</w:t>
      </w:r>
    </w:p>
    <w:p w14:paraId="625D208A" w14:textId="77777777" w:rsidR="00115A6E" w:rsidRDefault="00115A6E" w:rsidP="00115A6E">
      <w:pPr>
        <w:pStyle w:val="LUTNormalTimesNewRoman12"/>
      </w:pPr>
      <w:r>
        <w:rPr>
          <w:rStyle w:val="apple-tab-span"/>
          <w:rFonts w:ascii="Arial" w:hAnsi="Arial" w:cs="Arial"/>
          <w:color w:val="1D1C1D"/>
          <w:sz w:val="23"/>
          <w:szCs w:val="23"/>
        </w:rPr>
        <w:tab/>
      </w:r>
      <w:r>
        <w:t>('80205644','Harry Potter', '978-1-78110-166-0', '1997-12-28', 'Bloomsbury Publishing', 'Fantasy, Young Adult', 223),</w:t>
      </w:r>
    </w:p>
    <w:p w14:paraId="29B6438C" w14:textId="77777777" w:rsidR="00115A6E" w:rsidRDefault="00115A6E" w:rsidP="00115A6E">
      <w:pPr>
        <w:pStyle w:val="LUTNormalTimesNewRoman12"/>
      </w:pPr>
      <w:r>
        <w:rPr>
          <w:rStyle w:val="apple-tab-span"/>
          <w:rFonts w:ascii="Arial" w:hAnsi="Arial" w:cs="Arial"/>
          <w:color w:val="1D1C1D"/>
          <w:sz w:val="23"/>
          <w:szCs w:val="23"/>
        </w:rPr>
        <w:tab/>
      </w:r>
      <w:r>
        <w:t>('10474404','The Hobbit', '978-0-618-34625-8', '1937-12-28', 'Houghton Mifflin Harcourt', 'Fantasy', 310),</w:t>
      </w:r>
    </w:p>
    <w:p w14:paraId="504A1D89" w14:textId="77777777" w:rsidR="00115A6E" w:rsidRDefault="00115A6E" w:rsidP="00115A6E">
      <w:pPr>
        <w:pStyle w:val="LUTNormalTimesNewRoman12"/>
      </w:pPr>
      <w:r>
        <w:rPr>
          <w:rStyle w:val="apple-tab-span"/>
          <w:rFonts w:ascii="Arial" w:hAnsi="Arial" w:cs="Arial"/>
          <w:color w:val="1D1C1D"/>
          <w:sz w:val="23"/>
          <w:szCs w:val="23"/>
        </w:rPr>
        <w:tab/>
      </w:r>
      <w:r>
        <w:t>('70403512','The Catcher in the Rye', '978-0-316-76953-3', '1951-12-28', 'Little, Brown and Company', 'Fiction', 224),</w:t>
      </w:r>
    </w:p>
    <w:p w14:paraId="465BFC24" w14:textId="77777777" w:rsidR="00115A6E" w:rsidRDefault="00115A6E" w:rsidP="00115A6E">
      <w:pPr>
        <w:pStyle w:val="LUTNormalTimesNewRoman12"/>
      </w:pPr>
      <w:r>
        <w:rPr>
          <w:rStyle w:val="apple-tab-span"/>
          <w:rFonts w:ascii="Arial" w:hAnsi="Arial" w:cs="Arial"/>
          <w:color w:val="1D1C1D"/>
          <w:sz w:val="23"/>
          <w:szCs w:val="23"/>
        </w:rPr>
        <w:tab/>
      </w:r>
      <w:r>
        <w:t>('30427322','To the Lighthouse', '978-0-15-690739-2', '1927-12-28', 'Harcourt Brace &amp; Company', 'Modernist Fiction', 209),</w:t>
      </w:r>
    </w:p>
    <w:p w14:paraId="51E4D615" w14:textId="77777777" w:rsidR="00115A6E" w:rsidRDefault="00115A6E" w:rsidP="00115A6E">
      <w:pPr>
        <w:pStyle w:val="LUTNormalTimesNewRoman12"/>
      </w:pPr>
      <w:r>
        <w:rPr>
          <w:rStyle w:val="apple-tab-span"/>
          <w:rFonts w:ascii="Arial" w:hAnsi="Arial" w:cs="Arial"/>
          <w:color w:val="1D1C1D"/>
          <w:sz w:val="23"/>
          <w:szCs w:val="23"/>
        </w:rPr>
        <w:tab/>
      </w:r>
      <w:r>
        <w:t>('00428549','The Alchemist', '978-0-06-231500-7', '1988-12-28', 'HarperOne', 'Fiction, Philosophy', 197),</w:t>
      </w:r>
    </w:p>
    <w:p w14:paraId="52F5B7C6" w14:textId="77777777" w:rsidR="00115A6E" w:rsidRDefault="00115A6E" w:rsidP="00115A6E">
      <w:pPr>
        <w:pStyle w:val="LUTNormalTimesNewRoman12"/>
      </w:pPr>
      <w:r>
        <w:rPr>
          <w:rStyle w:val="apple-tab-span"/>
          <w:rFonts w:ascii="Arial" w:hAnsi="Arial" w:cs="Arial"/>
          <w:color w:val="1D1C1D"/>
          <w:sz w:val="23"/>
          <w:szCs w:val="23"/>
        </w:rPr>
        <w:tab/>
      </w:r>
      <w:r>
        <w:t>('20541568','The Lord of the Rings', '978-0-618-05784-6', '1954-12-28', 'Houghton Mifflin Harcourt', 'Fantasy', 1178),</w:t>
      </w:r>
    </w:p>
    <w:p w14:paraId="37980018" w14:textId="77777777" w:rsidR="00115A6E" w:rsidRDefault="00115A6E" w:rsidP="00115A6E">
      <w:pPr>
        <w:pStyle w:val="LUTNormalTimesNewRoman12"/>
      </w:pPr>
      <w:r>
        <w:rPr>
          <w:rStyle w:val="apple-tab-span"/>
          <w:rFonts w:ascii="Arial" w:hAnsi="Arial" w:cs="Arial"/>
          <w:color w:val="1D1C1D"/>
          <w:sz w:val="23"/>
          <w:szCs w:val="23"/>
        </w:rPr>
        <w:tab/>
      </w:r>
      <w:r>
        <w:t>('30290362','Moby-Dick', '978-1-85411-008-0', '1851-12-28', 'Wordsworth Editions', 'Adventure Fiction', 544),</w:t>
      </w:r>
    </w:p>
    <w:p w14:paraId="5D487867" w14:textId="77777777" w:rsidR="00115A6E" w:rsidRDefault="00115A6E" w:rsidP="00115A6E">
      <w:pPr>
        <w:pStyle w:val="LUTNormalTimesNewRoman12"/>
      </w:pPr>
      <w:r>
        <w:rPr>
          <w:rStyle w:val="apple-tab-span"/>
          <w:rFonts w:ascii="Arial" w:hAnsi="Arial" w:cs="Arial"/>
          <w:color w:val="1D1C1D"/>
          <w:sz w:val="23"/>
          <w:szCs w:val="23"/>
        </w:rPr>
        <w:tab/>
      </w:r>
      <w:r>
        <w:t>('50558152','Brave New World', '978-0-06-085052-4', '1932-12-28', 'Harper Perennial Modern Classics', 'Dystopian Fiction', 288),</w:t>
      </w:r>
    </w:p>
    <w:p w14:paraId="403FDF89" w14:textId="77777777" w:rsidR="00115A6E" w:rsidRDefault="00115A6E" w:rsidP="00115A6E">
      <w:pPr>
        <w:pStyle w:val="LUTNormalTimesNewRoman12"/>
      </w:pPr>
      <w:r>
        <w:rPr>
          <w:rStyle w:val="apple-tab-span"/>
          <w:rFonts w:ascii="Arial" w:hAnsi="Arial" w:cs="Arial"/>
          <w:color w:val="1D1C1D"/>
          <w:sz w:val="23"/>
          <w:szCs w:val="23"/>
        </w:rPr>
        <w:tab/>
      </w:r>
      <w:r>
        <w:t>('20468105','The Chronicles of Narnia', '978-0-06-023481-2', '1950-12-28', 'HarperCollins', 'Fantasy', 767</w:t>
      </w:r>
      <w:proofErr w:type="gramStart"/>
      <w:r>
        <w:t>);</w:t>
      </w:r>
      <w:proofErr w:type="gramEnd"/>
    </w:p>
    <w:p w14:paraId="6D6F559F" w14:textId="77777777" w:rsidR="00115A6E" w:rsidRDefault="00115A6E" w:rsidP="00115A6E">
      <w:pPr>
        <w:pStyle w:val="LUTNormalTimesNewRoman12"/>
      </w:pPr>
    </w:p>
    <w:p w14:paraId="6334A035" w14:textId="77777777" w:rsidR="00115A6E" w:rsidRDefault="00115A6E" w:rsidP="00115A6E">
      <w:pPr>
        <w:pStyle w:val="LUTNormalTimesNewRoman12"/>
      </w:pPr>
    </w:p>
    <w:p w14:paraId="74F2FD5F" w14:textId="77777777" w:rsidR="00115A6E" w:rsidRDefault="00115A6E" w:rsidP="00115A6E">
      <w:pPr>
        <w:pStyle w:val="LUTNormalTimesNewRoman12"/>
      </w:pPr>
      <w:r>
        <w:t xml:space="preserve">insert into </w:t>
      </w:r>
      <w:proofErr w:type="gramStart"/>
      <w:r>
        <w:t>users(</w:t>
      </w:r>
      <w:proofErr w:type="gramEnd"/>
      <w:r>
        <w:t>user_id, name, address, age, email, account_status)</w:t>
      </w:r>
    </w:p>
    <w:p w14:paraId="28EF29D6" w14:textId="77777777" w:rsidR="00115A6E" w:rsidRDefault="00115A6E" w:rsidP="00115A6E">
      <w:pPr>
        <w:pStyle w:val="LUTNormalTimesNewRoman12"/>
      </w:pPr>
      <w:r>
        <w:t>values</w:t>
      </w:r>
    </w:p>
    <w:p w14:paraId="7A24C830" w14:textId="77777777" w:rsidR="00115A6E" w:rsidRDefault="00115A6E" w:rsidP="00115A6E">
      <w:pPr>
        <w:pStyle w:val="LUTNormalTimesNewRoman12"/>
      </w:pPr>
      <w:r>
        <w:rPr>
          <w:rStyle w:val="apple-tab-span"/>
          <w:rFonts w:ascii="Arial" w:hAnsi="Arial" w:cs="Arial"/>
          <w:color w:val="1D1C1D"/>
          <w:sz w:val="23"/>
          <w:szCs w:val="23"/>
        </w:rPr>
        <w:tab/>
      </w:r>
      <w:r>
        <w:t>('44006346','Juan','Oresunds Vej 2',</w:t>
      </w:r>
      <w:proofErr w:type="gramStart"/>
      <w:r>
        <w:t>22,'juan@gmail.com</w:t>
      </w:r>
      <w:proofErr w:type="gramEnd"/>
      <w:r>
        <w:t>','Active'),</w:t>
      </w:r>
    </w:p>
    <w:p w14:paraId="7020C448" w14:textId="77777777" w:rsidR="00115A6E" w:rsidRDefault="00115A6E" w:rsidP="00115A6E">
      <w:pPr>
        <w:pStyle w:val="LUTNormalTimesNewRoman12"/>
      </w:pPr>
      <w:r>
        <w:rPr>
          <w:rStyle w:val="apple-tab-span"/>
          <w:rFonts w:ascii="Arial" w:hAnsi="Arial" w:cs="Arial"/>
          <w:color w:val="1D1C1D"/>
          <w:sz w:val="23"/>
          <w:szCs w:val="23"/>
        </w:rPr>
        <w:tab/>
      </w:r>
      <w:r>
        <w:t>('44006123','Carlos','</w:t>
      </w:r>
      <w:proofErr w:type="gramStart"/>
      <w:r>
        <w:t>Jakobs  Vej</w:t>
      </w:r>
      <w:proofErr w:type="gramEnd"/>
      <w:r>
        <w:t xml:space="preserve"> 21',21,'carlos@gmail.com','Inactive'),</w:t>
      </w:r>
    </w:p>
    <w:p w14:paraId="3416FF42" w14:textId="77777777" w:rsidR="00115A6E" w:rsidRPr="00074825" w:rsidRDefault="00115A6E" w:rsidP="00115A6E">
      <w:pPr>
        <w:pStyle w:val="LUTNormalTimesNewRoman12"/>
        <w:rPr>
          <w:lang w:val="fi-FI"/>
        </w:rPr>
      </w:pPr>
      <w:r>
        <w:rPr>
          <w:rStyle w:val="apple-tab-span"/>
          <w:rFonts w:ascii="Arial" w:hAnsi="Arial" w:cs="Arial"/>
          <w:color w:val="1D1C1D"/>
          <w:sz w:val="23"/>
          <w:szCs w:val="23"/>
        </w:rPr>
        <w:tab/>
      </w:r>
      <w:r w:rsidRPr="00074825">
        <w:rPr>
          <w:lang w:val="fi-FI"/>
        </w:rPr>
        <w:t>('44006231','Jane','</w:t>
      </w:r>
      <w:proofErr w:type="gramStart"/>
      <w:r w:rsidRPr="00074825">
        <w:rPr>
          <w:lang w:val="fi-FI"/>
        </w:rPr>
        <w:t xml:space="preserve">Kungs  </w:t>
      </w:r>
      <w:proofErr w:type="spellStart"/>
      <w:r w:rsidRPr="00074825">
        <w:rPr>
          <w:lang w:val="fi-FI"/>
        </w:rPr>
        <w:t>Vej</w:t>
      </w:r>
      <w:proofErr w:type="spellEnd"/>
      <w:proofErr w:type="gramEnd"/>
      <w:r w:rsidRPr="00074825">
        <w:rPr>
          <w:lang w:val="fi-FI"/>
        </w:rPr>
        <w:t xml:space="preserve"> 13',31,'jane@gmail.com','Active'),</w:t>
      </w:r>
    </w:p>
    <w:p w14:paraId="714B5F9D" w14:textId="77777777" w:rsidR="00115A6E" w:rsidRPr="00074825" w:rsidRDefault="00115A6E" w:rsidP="00115A6E">
      <w:pPr>
        <w:pStyle w:val="LUTNormalTimesNewRoman12"/>
        <w:rPr>
          <w:lang w:val="fi-FI"/>
        </w:rPr>
      </w:pPr>
      <w:r w:rsidRPr="00074825">
        <w:rPr>
          <w:rStyle w:val="apple-tab-span"/>
          <w:rFonts w:ascii="Arial" w:hAnsi="Arial" w:cs="Arial"/>
          <w:color w:val="1D1C1D"/>
          <w:sz w:val="23"/>
          <w:szCs w:val="23"/>
          <w:lang w:val="fi-FI"/>
        </w:rPr>
        <w:lastRenderedPageBreak/>
        <w:tab/>
      </w:r>
      <w:r w:rsidRPr="00074825">
        <w:rPr>
          <w:lang w:val="fi-FI"/>
        </w:rPr>
        <w:t xml:space="preserve">('44005643','Pancho','Jagtvej </w:t>
      </w:r>
      <w:proofErr w:type="spellStart"/>
      <w:r w:rsidRPr="00074825">
        <w:rPr>
          <w:lang w:val="fi-FI"/>
        </w:rPr>
        <w:t>Vej</w:t>
      </w:r>
      <w:proofErr w:type="spellEnd"/>
      <w:r w:rsidRPr="00074825">
        <w:rPr>
          <w:lang w:val="fi-FI"/>
        </w:rPr>
        <w:t xml:space="preserve"> 56',</w:t>
      </w:r>
      <w:proofErr w:type="gramStart"/>
      <w:r w:rsidRPr="00074825">
        <w:rPr>
          <w:lang w:val="fi-FI"/>
        </w:rPr>
        <w:t>19,'pancho@gmail.com</w:t>
      </w:r>
      <w:proofErr w:type="gramEnd"/>
      <w:r w:rsidRPr="00074825">
        <w:rPr>
          <w:lang w:val="fi-FI"/>
        </w:rPr>
        <w:t>','Active'),</w:t>
      </w:r>
    </w:p>
    <w:p w14:paraId="73A005AA" w14:textId="77777777" w:rsidR="00115A6E" w:rsidRPr="00074825" w:rsidRDefault="00115A6E" w:rsidP="00115A6E">
      <w:pPr>
        <w:pStyle w:val="LUTNormalTimesNewRoman12"/>
        <w:rPr>
          <w:lang w:val="fi-FI"/>
        </w:rPr>
      </w:pPr>
      <w:r w:rsidRPr="00074825">
        <w:rPr>
          <w:rStyle w:val="apple-tab-span"/>
          <w:rFonts w:ascii="Arial" w:hAnsi="Arial" w:cs="Arial"/>
          <w:color w:val="1D1C1D"/>
          <w:sz w:val="23"/>
          <w:szCs w:val="23"/>
          <w:lang w:val="fi-FI"/>
        </w:rPr>
        <w:tab/>
      </w:r>
      <w:r w:rsidRPr="00074825">
        <w:rPr>
          <w:lang w:val="fi-FI"/>
        </w:rPr>
        <w:t xml:space="preserve">('44008645','Maria','Aboulevarden </w:t>
      </w:r>
      <w:proofErr w:type="spellStart"/>
      <w:r w:rsidRPr="00074825">
        <w:rPr>
          <w:lang w:val="fi-FI"/>
        </w:rPr>
        <w:t>Vej</w:t>
      </w:r>
      <w:proofErr w:type="spellEnd"/>
      <w:r w:rsidRPr="00074825">
        <w:rPr>
          <w:lang w:val="fi-FI"/>
        </w:rPr>
        <w:t xml:space="preserve"> 11',</w:t>
      </w:r>
      <w:proofErr w:type="gramStart"/>
      <w:r w:rsidRPr="00074825">
        <w:rPr>
          <w:lang w:val="fi-FI"/>
        </w:rPr>
        <w:t>28,'maria@gmail.com</w:t>
      </w:r>
      <w:proofErr w:type="gramEnd"/>
      <w:r w:rsidRPr="00074825">
        <w:rPr>
          <w:lang w:val="fi-FI"/>
        </w:rPr>
        <w:t>','Inactive'),</w:t>
      </w:r>
    </w:p>
    <w:p w14:paraId="5D063FDF" w14:textId="77777777" w:rsidR="00115A6E" w:rsidRPr="00074825" w:rsidRDefault="00115A6E" w:rsidP="00115A6E">
      <w:pPr>
        <w:pStyle w:val="LUTNormalTimesNewRoman12"/>
        <w:rPr>
          <w:lang w:val="fi-FI"/>
        </w:rPr>
      </w:pPr>
      <w:r w:rsidRPr="00074825">
        <w:rPr>
          <w:rStyle w:val="apple-tab-span"/>
          <w:rFonts w:ascii="Arial" w:hAnsi="Arial" w:cs="Arial"/>
          <w:color w:val="1D1C1D"/>
          <w:sz w:val="23"/>
          <w:szCs w:val="23"/>
          <w:lang w:val="fi-FI"/>
        </w:rPr>
        <w:tab/>
      </w:r>
      <w:r w:rsidRPr="00074825">
        <w:rPr>
          <w:lang w:val="fi-FI"/>
        </w:rPr>
        <w:t>('44007823','Rudy','Blagardsgade 13',</w:t>
      </w:r>
      <w:proofErr w:type="gramStart"/>
      <w:r w:rsidRPr="00074825">
        <w:rPr>
          <w:lang w:val="fi-FI"/>
        </w:rPr>
        <w:t>29,'rudy@gmail.com</w:t>
      </w:r>
      <w:proofErr w:type="gramEnd"/>
      <w:r w:rsidRPr="00074825">
        <w:rPr>
          <w:lang w:val="fi-FI"/>
        </w:rPr>
        <w:t>','Inactive'),</w:t>
      </w:r>
    </w:p>
    <w:p w14:paraId="53CD2441" w14:textId="77777777" w:rsidR="00115A6E" w:rsidRPr="00074825" w:rsidRDefault="00115A6E" w:rsidP="00115A6E">
      <w:pPr>
        <w:pStyle w:val="LUTNormalTimesNewRoman12"/>
        <w:rPr>
          <w:lang w:val="fi-FI"/>
        </w:rPr>
      </w:pPr>
      <w:r w:rsidRPr="00074825">
        <w:rPr>
          <w:rStyle w:val="apple-tab-span"/>
          <w:rFonts w:ascii="Arial" w:hAnsi="Arial" w:cs="Arial"/>
          <w:color w:val="1D1C1D"/>
          <w:sz w:val="23"/>
          <w:szCs w:val="23"/>
          <w:lang w:val="fi-FI"/>
        </w:rPr>
        <w:tab/>
      </w:r>
      <w:r w:rsidRPr="00074825">
        <w:rPr>
          <w:lang w:val="fi-FI"/>
        </w:rPr>
        <w:t>('44006345','Amalie','Norrebro 14 Vej',</w:t>
      </w:r>
      <w:proofErr w:type="gramStart"/>
      <w:r w:rsidRPr="00074825">
        <w:rPr>
          <w:lang w:val="fi-FI"/>
        </w:rPr>
        <w:t>28,'amalie@gmail.com</w:t>
      </w:r>
      <w:proofErr w:type="gramEnd"/>
      <w:r w:rsidRPr="00074825">
        <w:rPr>
          <w:lang w:val="fi-FI"/>
        </w:rPr>
        <w:t>','Active'),</w:t>
      </w:r>
    </w:p>
    <w:p w14:paraId="7FF4AE12" w14:textId="77777777" w:rsidR="00115A6E" w:rsidRPr="00074825" w:rsidRDefault="00115A6E" w:rsidP="00115A6E">
      <w:pPr>
        <w:pStyle w:val="LUTNormalTimesNewRoman12"/>
        <w:rPr>
          <w:lang w:val="fi-FI"/>
        </w:rPr>
      </w:pPr>
      <w:r w:rsidRPr="00074825">
        <w:rPr>
          <w:rStyle w:val="apple-tab-span"/>
          <w:rFonts w:ascii="Arial" w:hAnsi="Arial" w:cs="Arial"/>
          <w:color w:val="1D1C1D"/>
          <w:sz w:val="23"/>
          <w:szCs w:val="23"/>
          <w:lang w:val="fi-FI"/>
        </w:rPr>
        <w:tab/>
      </w:r>
      <w:r w:rsidRPr="00074825">
        <w:rPr>
          <w:lang w:val="fi-FI"/>
        </w:rPr>
        <w:t>('44005678','Elena','Rosenors Alle 28',</w:t>
      </w:r>
      <w:proofErr w:type="gramStart"/>
      <w:r w:rsidRPr="00074825">
        <w:rPr>
          <w:lang w:val="fi-FI"/>
        </w:rPr>
        <w:t>27,'elena@gmail.com</w:t>
      </w:r>
      <w:proofErr w:type="gramEnd"/>
      <w:r w:rsidRPr="00074825">
        <w:rPr>
          <w:lang w:val="fi-FI"/>
        </w:rPr>
        <w:t>','Active'),</w:t>
      </w:r>
    </w:p>
    <w:p w14:paraId="68C6EE49" w14:textId="77777777" w:rsidR="00115A6E" w:rsidRDefault="00115A6E" w:rsidP="00115A6E">
      <w:pPr>
        <w:pStyle w:val="LUTNormalTimesNewRoman12"/>
      </w:pPr>
      <w:r w:rsidRPr="00074825">
        <w:rPr>
          <w:rStyle w:val="apple-tab-span"/>
          <w:rFonts w:ascii="Arial" w:hAnsi="Arial" w:cs="Arial"/>
          <w:color w:val="1D1C1D"/>
          <w:sz w:val="23"/>
          <w:szCs w:val="23"/>
          <w:lang w:val="fi-FI"/>
        </w:rPr>
        <w:tab/>
      </w:r>
      <w:r>
        <w:t xml:space="preserve">('44009012','Daniele','Isbegata </w:t>
      </w:r>
      <w:proofErr w:type="spellStart"/>
      <w:r>
        <w:t>Vej</w:t>
      </w:r>
      <w:proofErr w:type="spellEnd"/>
      <w:r>
        <w:t xml:space="preserve"> 14',</w:t>
      </w:r>
      <w:proofErr w:type="gramStart"/>
      <w:r>
        <w:t>27,'dani@gmail.com</w:t>
      </w:r>
      <w:proofErr w:type="gramEnd"/>
      <w:r>
        <w:t>','Inactive'),</w:t>
      </w:r>
    </w:p>
    <w:p w14:paraId="32B04934" w14:textId="77777777" w:rsidR="00115A6E" w:rsidRDefault="00115A6E" w:rsidP="00115A6E">
      <w:pPr>
        <w:pStyle w:val="LUTNormalTimesNewRoman12"/>
      </w:pPr>
      <w:r>
        <w:rPr>
          <w:rStyle w:val="apple-tab-span"/>
          <w:rFonts w:ascii="Arial" w:hAnsi="Arial" w:cs="Arial"/>
          <w:color w:val="1D1C1D"/>
          <w:sz w:val="23"/>
          <w:szCs w:val="23"/>
        </w:rPr>
        <w:tab/>
      </w:r>
      <w:r>
        <w:t xml:space="preserve">('44005677','Emma','Norrebro 21 </w:t>
      </w:r>
      <w:proofErr w:type="spellStart"/>
      <w:r>
        <w:t>Vej</w:t>
      </w:r>
      <w:proofErr w:type="spellEnd"/>
      <w:r>
        <w:t xml:space="preserve"> 81',</w:t>
      </w:r>
      <w:proofErr w:type="gramStart"/>
      <w:r>
        <w:t>27,'emma@gmail.com</w:t>
      </w:r>
      <w:proofErr w:type="gramEnd"/>
      <w:r>
        <w:t>','Active'),</w:t>
      </w:r>
    </w:p>
    <w:p w14:paraId="2FF50BD6" w14:textId="77777777" w:rsidR="00115A6E" w:rsidRDefault="00115A6E" w:rsidP="00115A6E">
      <w:pPr>
        <w:pStyle w:val="LUTNormalTimesNewRoman12"/>
      </w:pPr>
      <w:r>
        <w:rPr>
          <w:rStyle w:val="apple-tab-span"/>
          <w:rFonts w:ascii="Arial" w:hAnsi="Arial" w:cs="Arial"/>
          <w:color w:val="1D1C1D"/>
          <w:sz w:val="23"/>
          <w:szCs w:val="23"/>
        </w:rPr>
        <w:tab/>
      </w:r>
      <w:r>
        <w:t>('44005675','Niels','Ravnsborgade 11',</w:t>
      </w:r>
      <w:proofErr w:type="gramStart"/>
      <w:r>
        <w:t>27,'niels@gmail.com</w:t>
      </w:r>
      <w:proofErr w:type="gramEnd"/>
      <w:r>
        <w:t>','Active');</w:t>
      </w:r>
    </w:p>
    <w:p w14:paraId="66D3D034" w14:textId="77777777" w:rsidR="00115A6E" w:rsidRDefault="00115A6E" w:rsidP="00115A6E">
      <w:pPr>
        <w:pStyle w:val="LUTNormalTimesNewRoman12"/>
      </w:pPr>
    </w:p>
    <w:p w14:paraId="66E75552" w14:textId="77777777" w:rsidR="00115A6E" w:rsidRDefault="00115A6E" w:rsidP="00115A6E">
      <w:pPr>
        <w:pStyle w:val="LUTNormalTimesNewRoman12"/>
      </w:pPr>
      <w:r>
        <w:t>insert into copies_of_</w:t>
      </w:r>
      <w:proofErr w:type="gramStart"/>
      <w:r>
        <w:t>books(</w:t>
      </w:r>
      <w:proofErr w:type="gramEnd"/>
      <w:r>
        <w:t>copy_id, availability, copy_number, book_id, author_id)</w:t>
      </w:r>
    </w:p>
    <w:p w14:paraId="53C12359" w14:textId="77777777" w:rsidR="00115A6E" w:rsidRDefault="00115A6E" w:rsidP="00115A6E">
      <w:pPr>
        <w:pStyle w:val="LUTNormalTimesNewRoman12"/>
      </w:pPr>
      <w:r>
        <w:t>values</w:t>
      </w:r>
    </w:p>
    <w:p w14:paraId="3375F123" w14:textId="77777777" w:rsidR="00115A6E" w:rsidRDefault="00115A6E" w:rsidP="00115A6E">
      <w:pPr>
        <w:pStyle w:val="LUTNormalTimesNewRoman12"/>
      </w:pPr>
      <w:r>
        <w:t>    ('2002', TRUE, 20, '40205660', '00002'),</w:t>
      </w:r>
    </w:p>
    <w:p w14:paraId="4EB0A375" w14:textId="77777777" w:rsidR="00115A6E" w:rsidRDefault="00115A6E" w:rsidP="00115A6E">
      <w:pPr>
        <w:pStyle w:val="LUTNormalTimesNewRoman12"/>
      </w:pPr>
      <w:r>
        <w:t>    ('2003', FALSE, 13, '60372276', '00001'),</w:t>
      </w:r>
    </w:p>
    <w:p w14:paraId="697B8DE0" w14:textId="77777777" w:rsidR="00115A6E" w:rsidRDefault="00115A6E" w:rsidP="00115A6E">
      <w:pPr>
        <w:pStyle w:val="LUTNormalTimesNewRoman12"/>
      </w:pPr>
      <w:r>
        <w:t>    ('2004', TRUE, 11, '80331845', '00003'),</w:t>
      </w:r>
    </w:p>
    <w:p w14:paraId="43FECA6D" w14:textId="77777777" w:rsidR="00115A6E" w:rsidRDefault="00115A6E" w:rsidP="00115A6E">
      <w:pPr>
        <w:pStyle w:val="LUTNormalTimesNewRoman12"/>
      </w:pPr>
      <w:r>
        <w:t>    ('2005', FALSE, 7, '10507584', '00005'),</w:t>
      </w:r>
    </w:p>
    <w:p w14:paraId="20A8A1B3" w14:textId="77777777" w:rsidR="00115A6E" w:rsidRDefault="00115A6E" w:rsidP="00115A6E">
      <w:pPr>
        <w:pStyle w:val="LUTNormalTimesNewRoman12"/>
      </w:pPr>
      <w:r>
        <w:t>    ('2006', TRUE, 22, '70346932', '00002'),</w:t>
      </w:r>
    </w:p>
    <w:p w14:paraId="00500B4D" w14:textId="77777777" w:rsidR="00115A6E" w:rsidRDefault="00115A6E" w:rsidP="00115A6E">
      <w:pPr>
        <w:pStyle w:val="LUTNormalTimesNewRoman12"/>
      </w:pPr>
      <w:r>
        <w:t>    ('2007', FALSE, 18, '10474404', '00003'),</w:t>
      </w:r>
    </w:p>
    <w:p w14:paraId="19CE3016" w14:textId="77777777" w:rsidR="00115A6E" w:rsidRDefault="00115A6E" w:rsidP="00115A6E">
      <w:pPr>
        <w:pStyle w:val="LUTNormalTimesNewRoman12"/>
      </w:pPr>
      <w:r>
        <w:t>    ('2008', TRUE, 14, '70403512', '00001'),</w:t>
      </w:r>
    </w:p>
    <w:p w14:paraId="16178ECB" w14:textId="77777777" w:rsidR="00115A6E" w:rsidRDefault="00115A6E" w:rsidP="00115A6E">
      <w:pPr>
        <w:pStyle w:val="LUTNormalTimesNewRoman12"/>
      </w:pPr>
      <w:r>
        <w:t>    ('2009', FALSE, 9, '30427322', '00004'),</w:t>
      </w:r>
    </w:p>
    <w:p w14:paraId="20CDB894" w14:textId="77777777" w:rsidR="00115A6E" w:rsidRDefault="00115A6E" w:rsidP="00115A6E">
      <w:pPr>
        <w:pStyle w:val="LUTNormalTimesNewRoman12"/>
      </w:pPr>
      <w:r>
        <w:t>    ('2010', TRUE, 10, '00428549', '00005'),</w:t>
      </w:r>
    </w:p>
    <w:p w14:paraId="0F2EBF98" w14:textId="77777777" w:rsidR="00115A6E" w:rsidRDefault="00115A6E" w:rsidP="00115A6E">
      <w:pPr>
        <w:pStyle w:val="LUTNormalTimesNewRoman12"/>
      </w:pPr>
      <w:r>
        <w:t>    ('2011', FALSE, 28, '20541568', '00004'</w:t>
      </w:r>
      <w:proofErr w:type="gramStart"/>
      <w:r>
        <w:t>);</w:t>
      </w:r>
      <w:proofErr w:type="gramEnd"/>
    </w:p>
    <w:p w14:paraId="0F78EE42" w14:textId="77777777" w:rsidR="00115A6E" w:rsidRDefault="00115A6E" w:rsidP="00115A6E">
      <w:pPr>
        <w:pStyle w:val="LUTNormalTimesNewRoman12"/>
      </w:pPr>
    </w:p>
    <w:p w14:paraId="2D590AC2" w14:textId="77777777" w:rsidR="00115A6E" w:rsidRDefault="00115A6E" w:rsidP="00115A6E">
      <w:pPr>
        <w:pStyle w:val="LUTNormalTimesNewRoman12"/>
      </w:pPr>
      <w:r>
        <w:t xml:space="preserve">insert into </w:t>
      </w:r>
      <w:proofErr w:type="gramStart"/>
      <w:r>
        <w:t>loans(</w:t>
      </w:r>
      <w:proofErr w:type="gramEnd"/>
      <w:r>
        <w:t>loan_id, started_date, returned_date, due_date, user_id, copy_id)</w:t>
      </w:r>
    </w:p>
    <w:p w14:paraId="4BFE7178" w14:textId="77777777" w:rsidR="00115A6E" w:rsidRDefault="00115A6E" w:rsidP="00115A6E">
      <w:pPr>
        <w:pStyle w:val="LUTNormalTimesNewRoman12"/>
      </w:pPr>
      <w:r>
        <w:t>values</w:t>
      </w:r>
    </w:p>
    <w:p w14:paraId="7B53DCE3" w14:textId="77777777" w:rsidR="00115A6E" w:rsidRDefault="00115A6E" w:rsidP="00115A6E">
      <w:pPr>
        <w:pStyle w:val="LUTNormalTimesNewRoman12"/>
      </w:pPr>
      <w:r>
        <w:lastRenderedPageBreak/>
        <w:t>    (1001, '2023-05-01', '2023-05-10', '2023-05-15', '44006346', '2002'),</w:t>
      </w:r>
    </w:p>
    <w:p w14:paraId="5B4DD791" w14:textId="77777777" w:rsidR="00115A6E" w:rsidRDefault="00115A6E" w:rsidP="00115A6E">
      <w:pPr>
        <w:pStyle w:val="LUTNormalTimesNewRoman12"/>
      </w:pPr>
      <w:r>
        <w:t>    (1002, '2023-05-02', '2023-05-11', '2023-05-18', '44006123', '2003'),</w:t>
      </w:r>
    </w:p>
    <w:p w14:paraId="5453AD1E" w14:textId="77777777" w:rsidR="00115A6E" w:rsidRDefault="00115A6E" w:rsidP="00115A6E">
      <w:pPr>
        <w:pStyle w:val="LUTNormalTimesNewRoman12"/>
      </w:pPr>
      <w:r>
        <w:t>    (1003, '2023-05-03', '2023-05-12', '2023-05-19', '44006231', '2004'),</w:t>
      </w:r>
    </w:p>
    <w:p w14:paraId="292530C4" w14:textId="77777777" w:rsidR="00115A6E" w:rsidRDefault="00115A6E" w:rsidP="00115A6E">
      <w:pPr>
        <w:pStyle w:val="LUTNormalTimesNewRoman12"/>
      </w:pPr>
      <w:r>
        <w:t>    (1004, '2023-05-04', '2023-05-13', '2023-05-20', '44005643', '2005'),</w:t>
      </w:r>
    </w:p>
    <w:p w14:paraId="12CC9304" w14:textId="77777777" w:rsidR="00115A6E" w:rsidRDefault="00115A6E" w:rsidP="00115A6E">
      <w:pPr>
        <w:pStyle w:val="LUTNormalTimesNewRoman12"/>
      </w:pPr>
      <w:r>
        <w:t>    (1005, '2023-05-05', '2023-05-14', '2023-05-21', '44008645', '2006'),</w:t>
      </w:r>
    </w:p>
    <w:p w14:paraId="4D30C2B0" w14:textId="77777777" w:rsidR="00115A6E" w:rsidRDefault="00115A6E" w:rsidP="00115A6E">
      <w:pPr>
        <w:pStyle w:val="LUTNormalTimesNewRoman12"/>
      </w:pPr>
      <w:r>
        <w:t>    (1006, '2023-05-06', '2023-05-15', '2023-05-22', '44007823', '2007'),</w:t>
      </w:r>
    </w:p>
    <w:p w14:paraId="62A9C9A7" w14:textId="77777777" w:rsidR="00115A6E" w:rsidRDefault="00115A6E" w:rsidP="00115A6E">
      <w:pPr>
        <w:pStyle w:val="LUTNormalTimesNewRoman12"/>
      </w:pPr>
      <w:r>
        <w:t>    (1007, '2023-05-07', '2023-05-16', '2023-05-23', '44006345', '2008'),</w:t>
      </w:r>
    </w:p>
    <w:p w14:paraId="26AA0534" w14:textId="77777777" w:rsidR="00115A6E" w:rsidRDefault="00115A6E" w:rsidP="00115A6E">
      <w:pPr>
        <w:pStyle w:val="LUTNormalTimesNewRoman12"/>
      </w:pPr>
      <w:r>
        <w:t>    (1008, '2023-05-08', '2023-05-17', '2023-05-24', '44005678', '2009'),</w:t>
      </w:r>
    </w:p>
    <w:p w14:paraId="63966731" w14:textId="77777777" w:rsidR="00115A6E" w:rsidRDefault="00115A6E" w:rsidP="00115A6E">
      <w:pPr>
        <w:pStyle w:val="LUTNormalTimesNewRoman12"/>
      </w:pPr>
      <w:r>
        <w:t>    (1009, '2023-05-09', '2023-05-18', '2023-05-25', '44009012', '2010'),</w:t>
      </w:r>
    </w:p>
    <w:p w14:paraId="1C01B1B2" w14:textId="77777777" w:rsidR="00115A6E" w:rsidRDefault="00115A6E" w:rsidP="00115A6E">
      <w:pPr>
        <w:pStyle w:val="LUTNormalTimesNewRoman12"/>
      </w:pPr>
      <w:r>
        <w:t>    (1010, '2023-05-10', null, '2023-05-26', '44005677', '2011'</w:t>
      </w:r>
      <w:proofErr w:type="gramStart"/>
      <w:r>
        <w:t>);</w:t>
      </w:r>
      <w:proofErr w:type="gramEnd"/>
    </w:p>
    <w:p w14:paraId="080ACCEA" w14:textId="77777777" w:rsidR="00115A6E" w:rsidRDefault="00115A6E" w:rsidP="00115A6E">
      <w:pPr>
        <w:pStyle w:val="LUTNormalTimesNewRoman12"/>
      </w:pPr>
    </w:p>
    <w:p w14:paraId="2163D8EB" w14:textId="77777777" w:rsidR="00115A6E" w:rsidRDefault="00115A6E" w:rsidP="00115A6E">
      <w:pPr>
        <w:pStyle w:val="LUTNormalTimesNewRoman12"/>
      </w:pPr>
      <w:r>
        <w:t xml:space="preserve">insert into </w:t>
      </w:r>
      <w:proofErr w:type="gramStart"/>
      <w:r>
        <w:t>fines(</w:t>
      </w:r>
      <w:proofErr w:type="gramEnd"/>
      <w:r>
        <w:t>fine_amount, fine_status, user_id, loan_id, due_date)</w:t>
      </w:r>
    </w:p>
    <w:p w14:paraId="0E8573C9" w14:textId="77777777" w:rsidR="00115A6E" w:rsidRDefault="00115A6E" w:rsidP="00115A6E">
      <w:pPr>
        <w:pStyle w:val="LUTNormalTimesNewRoman12"/>
      </w:pPr>
      <w:r>
        <w:t>values</w:t>
      </w:r>
    </w:p>
    <w:p w14:paraId="30B79347" w14:textId="77777777" w:rsidR="00115A6E" w:rsidRDefault="00115A6E" w:rsidP="00115A6E">
      <w:pPr>
        <w:pStyle w:val="LUTNormalTimesNewRoman12"/>
      </w:pPr>
      <w:r>
        <w:t>    (50, 'Paid', '44006346', '1001', '2023-05-15'),</w:t>
      </w:r>
    </w:p>
    <w:p w14:paraId="0D99D98C" w14:textId="77777777" w:rsidR="00115A6E" w:rsidRDefault="00115A6E" w:rsidP="00115A6E">
      <w:pPr>
        <w:pStyle w:val="LUTNormalTimesNewRoman12"/>
      </w:pPr>
      <w:r>
        <w:t>    (30, 'Unpaid', '44006123', '1002', '2023-05-10'),</w:t>
      </w:r>
    </w:p>
    <w:p w14:paraId="623B7FA9" w14:textId="77777777" w:rsidR="00115A6E" w:rsidRDefault="00115A6E" w:rsidP="00115A6E">
      <w:pPr>
        <w:pStyle w:val="LUTNormalTimesNewRoman12"/>
      </w:pPr>
      <w:r>
        <w:t>    (20, 'Unpaid', '44006231', '1003', '2023-05-20'),</w:t>
      </w:r>
    </w:p>
    <w:p w14:paraId="1F9D7241" w14:textId="77777777" w:rsidR="00115A6E" w:rsidRDefault="00115A6E" w:rsidP="00115A6E">
      <w:pPr>
        <w:pStyle w:val="LUTNormalTimesNewRoman12"/>
      </w:pPr>
      <w:r>
        <w:t>    (15, 'Paid', '44005643', '1004', '2023-06-15'),</w:t>
      </w:r>
    </w:p>
    <w:p w14:paraId="7634E4C0" w14:textId="77777777" w:rsidR="00115A6E" w:rsidRDefault="00115A6E" w:rsidP="00115A6E">
      <w:pPr>
        <w:pStyle w:val="LUTNormalTimesNewRoman12"/>
      </w:pPr>
      <w:r>
        <w:t>    (25, 'Unpaid', '44008645', '1005', '2023-05-18'),</w:t>
      </w:r>
    </w:p>
    <w:p w14:paraId="6638A258" w14:textId="77777777" w:rsidR="00115A6E" w:rsidRDefault="00115A6E" w:rsidP="00115A6E">
      <w:pPr>
        <w:pStyle w:val="LUTNormalTimesNewRoman12"/>
      </w:pPr>
      <w:r>
        <w:t>    (10, 'Paid', '44007823', '1006', '2023-05-15'),</w:t>
      </w:r>
    </w:p>
    <w:p w14:paraId="25B8E8E8" w14:textId="77777777" w:rsidR="00115A6E" w:rsidRDefault="00115A6E" w:rsidP="00115A6E">
      <w:pPr>
        <w:pStyle w:val="LUTNormalTimesNewRoman12"/>
      </w:pPr>
      <w:r>
        <w:t>    (40, 'Unpaid', '44006345', '1007', '2023-05-12'),</w:t>
      </w:r>
    </w:p>
    <w:p w14:paraId="41CBC514" w14:textId="77777777" w:rsidR="00115A6E" w:rsidRDefault="00115A6E" w:rsidP="00115A6E">
      <w:pPr>
        <w:pStyle w:val="LUTNormalTimesNewRoman12"/>
      </w:pPr>
      <w:r>
        <w:t>    (35, 'Paid', '44005678', '1008', '2023-05-25'),</w:t>
      </w:r>
    </w:p>
    <w:p w14:paraId="41545DF7" w14:textId="77777777" w:rsidR="00115A6E" w:rsidRDefault="00115A6E" w:rsidP="00115A6E">
      <w:pPr>
        <w:pStyle w:val="LUTNormalTimesNewRoman12"/>
      </w:pPr>
      <w:r>
        <w:t>    (5, 'Paid', '44009012', '1009', '2023-05-13'),</w:t>
      </w:r>
    </w:p>
    <w:p w14:paraId="5CA5B46E" w14:textId="77777777" w:rsidR="00115A6E" w:rsidRDefault="00115A6E" w:rsidP="00115A6E">
      <w:pPr>
        <w:pStyle w:val="LUTNormalTimesNewRoman12"/>
      </w:pPr>
      <w:r>
        <w:t>    (20, 'Unpaid', '44005677', '1010', '2023-05-21'</w:t>
      </w:r>
      <w:proofErr w:type="gramStart"/>
      <w:r>
        <w:t>);</w:t>
      </w:r>
      <w:proofErr w:type="gramEnd"/>
    </w:p>
    <w:p w14:paraId="5C07C8C9" w14:textId="77777777" w:rsidR="00115A6E" w:rsidRDefault="00115A6E" w:rsidP="00115A6E">
      <w:pPr>
        <w:pStyle w:val="LUTNormalTimesNewRoman12"/>
      </w:pPr>
    </w:p>
    <w:p w14:paraId="31AEA548" w14:textId="77777777" w:rsidR="00115A6E" w:rsidRDefault="00115A6E" w:rsidP="00115A6E">
      <w:pPr>
        <w:pStyle w:val="LUTNormalTimesNewRoman12"/>
      </w:pPr>
      <w:r>
        <w:lastRenderedPageBreak/>
        <w:t>INSERT INTO Book_reviews (Review_ID, Rating, Comment, User_ID, Book_ID)</w:t>
      </w:r>
    </w:p>
    <w:p w14:paraId="140781F7" w14:textId="77777777" w:rsidR="00115A6E" w:rsidRDefault="00115A6E" w:rsidP="00115A6E">
      <w:pPr>
        <w:pStyle w:val="LUTNormalTimesNewRoman12"/>
      </w:pPr>
      <w:r>
        <w:t>VALUES</w:t>
      </w:r>
    </w:p>
    <w:p w14:paraId="7F11AD27" w14:textId="77777777" w:rsidR="00115A6E" w:rsidRDefault="00115A6E" w:rsidP="00115A6E">
      <w:pPr>
        <w:pStyle w:val="LUTNormalTimesNewRoman12"/>
      </w:pPr>
      <w:r>
        <w:t>    (1, 4, 'Great book!', 44006346, 40205660),</w:t>
      </w:r>
    </w:p>
    <w:p w14:paraId="642CBBDC" w14:textId="77777777" w:rsidR="00115A6E" w:rsidRDefault="00115A6E" w:rsidP="00115A6E">
      <w:pPr>
        <w:pStyle w:val="LUTNormalTimesNewRoman12"/>
      </w:pPr>
      <w:r>
        <w:t>    (2, 5, 'One of my favorites!', 44006231, 60372276),</w:t>
      </w:r>
    </w:p>
    <w:p w14:paraId="232FC928" w14:textId="77777777" w:rsidR="00115A6E" w:rsidRDefault="00115A6E" w:rsidP="00115A6E">
      <w:pPr>
        <w:pStyle w:val="LUTNormalTimesNewRoman12"/>
      </w:pPr>
      <w:r>
        <w:t>    (3, 3, 'Interesting concept but could be better executed.', 44005643, 80331845),</w:t>
      </w:r>
    </w:p>
    <w:p w14:paraId="7B44BC06" w14:textId="77777777" w:rsidR="00115A6E" w:rsidRDefault="00115A6E" w:rsidP="00115A6E">
      <w:pPr>
        <w:pStyle w:val="LUTNormalTimesNewRoman12"/>
      </w:pPr>
      <w:r>
        <w:t>    (4, 5, 'A timeless classic.', 44008645, 10507584),</w:t>
      </w:r>
    </w:p>
    <w:p w14:paraId="16EE30BD" w14:textId="77777777" w:rsidR="00115A6E" w:rsidRDefault="00115A6E" w:rsidP="00115A6E">
      <w:pPr>
        <w:pStyle w:val="LUTNormalTimesNewRoman12"/>
      </w:pPr>
      <w:r>
        <w:t>    (5, 4, 'Loved the characters and the romance.', 44007823, 70346932),</w:t>
      </w:r>
    </w:p>
    <w:p w14:paraId="4AD06E31" w14:textId="77777777" w:rsidR="00115A6E" w:rsidRDefault="00115A6E" w:rsidP="00115A6E">
      <w:pPr>
        <w:pStyle w:val="LUTNormalTimesNewRoman12"/>
      </w:pPr>
      <w:r>
        <w:t>    (6, 2, 'Not my cup of tea.', 44006345, 10474404),</w:t>
      </w:r>
    </w:p>
    <w:p w14:paraId="39203C19" w14:textId="77777777" w:rsidR="00115A6E" w:rsidRDefault="00115A6E" w:rsidP="00115A6E">
      <w:pPr>
        <w:pStyle w:val="LUTNormalTimesNewRoman12"/>
      </w:pPr>
      <w:r>
        <w:t>    (7, 5, 'Couldn''t put it down!', 44005678, 70403512),</w:t>
      </w:r>
    </w:p>
    <w:p w14:paraId="24AE4CF2" w14:textId="77777777" w:rsidR="00115A6E" w:rsidRDefault="00115A6E" w:rsidP="00115A6E">
      <w:pPr>
        <w:pStyle w:val="LUTNormalTimesNewRoman12"/>
      </w:pPr>
      <w:r>
        <w:t>    (8, 4, 'Beautifully written.', 44009012, 30427322),</w:t>
      </w:r>
    </w:p>
    <w:p w14:paraId="4DCAACCA" w14:textId="77777777" w:rsidR="00115A6E" w:rsidRDefault="00115A6E" w:rsidP="00115A6E">
      <w:pPr>
        <w:pStyle w:val="LUTNormalTimesNewRoman12"/>
      </w:pPr>
      <w:r>
        <w:t>    (9, 5, 'Life-changing.', 44005677, 00428549),</w:t>
      </w:r>
    </w:p>
    <w:p w14:paraId="7353A928" w14:textId="77777777" w:rsidR="00115A6E" w:rsidRDefault="00115A6E" w:rsidP="00115A6E">
      <w:pPr>
        <w:pStyle w:val="LUTNormalTimesNewRoman12"/>
      </w:pPr>
      <w:r>
        <w:t>    (10, 3, 'Enjoyable but forgettable.', 44005675, 20541568</w:t>
      </w:r>
      <w:proofErr w:type="gramStart"/>
      <w:r>
        <w:t>);</w:t>
      </w:r>
      <w:proofErr w:type="gramEnd"/>
    </w:p>
    <w:p w14:paraId="6B8D5352" w14:textId="77777777" w:rsidR="00115A6E" w:rsidRDefault="00115A6E" w:rsidP="00115A6E">
      <w:pPr>
        <w:pStyle w:val="LUTNormalTimesNewRoman12"/>
      </w:pPr>
    </w:p>
    <w:p w14:paraId="27C2714B" w14:textId="77777777" w:rsidR="00115A6E" w:rsidRDefault="00115A6E" w:rsidP="00115A6E">
      <w:pPr>
        <w:pStyle w:val="LUTNormalTimesNewRoman12"/>
      </w:pPr>
      <w:r>
        <w:t>INSERT INTO Book_author (Author_ID, Book_ID, Field)</w:t>
      </w:r>
    </w:p>
    <w:p w14:paraId="69811180" w14:textId="77777777" w:rsidR="00115A6E" w:rsidRDefault="00115A6E" w:rsidP="00115A6E">
      <w:pPr>
        <w:pStyle w:val="LUTNormalTimesNewRoman12"/>
      </w:pPr>
      <w:r>
        <w:t>VALUES</w:t>
      </w:r>
    </w:p>
    <w:p w14:paraId="178951BD" w14:textId="77777777" w:rsidR="00115A6E" w:rsidRDefault="00115A6E" w:rsidP="00115A6E">
      <w:pPr>
        <w:pStyle w:val="LUTNormalTimesNewRoman12"/>
      </w:pPr>
      <w:r>
        <w:t>    ('00001', '40205660', 'Fiction'),</w:t>
      </w:r>
    </w:p>
    <w:p w14:paraId="0A118B44" w14:textId="77777777" w:rsidR="00115A6E" w:rsidRDefault="00115A6E" w:rsidP="00115A6E">
      <w:pPr>
        <w:pStyle w:val="LUTNormalTimesNewRoman12"/>
      </w:pPr>
      <w:r>
        <w:t>    ('00002', '60372276', 'Mystery'),</w:t>
      </w:r>
    </w:p>
    <w:p w14:paraId="5E186DBE" w14:textId="77777777" w:rsidR="00115A6E" w:rsidRDefault="00115A6E" w:rsidP="00115A6E">
      <w:pPr>
        <w:pStyle w:val="LUTNormalTimesNewRoman12"/>
      </w:pPr>
      <w:r>
        <w:t>    ('00003', '80331845', 'Science Fiction'),</w:t>
      </w:r>
    </w:p>
    <w:p w14:paraId="6A36FB25" w14:textId="77777777" w:rsidR="00115A6E" w:rsidRDefault="00115A6E" w:rsidP="00115A6E">
      <w:pPr>
        <w:pStyle w:val="LUTNormalTimesNewRoman12"/>
      </w:pPr>
      <w:r>
        <w:t>    ('00005', '10507584', 'Fantasy'),</w:t>
      </w:r>
    </w:p>
    <w:p w14:paraId="5A4DB493" w14:textId="77777777" w:rsidR="00115A6E" w:rsidRDefault="00115A6E" w:rsidP="00115A6E">
      <w:pPr>
        <w:pStyle w:val="LUTNormalTimesNewRoman12"/>
      </w:pPr>
      <w:r>
        <w:t>    ('00002', '70346932', 'Mystery'),</w:t>
      </w:r>
    </w:p>
    <w:p w14:paraId="72154816" w14:textId="77777777" w:rsidR="00115A6E" w:rsidRDefault="00115A6E" w:rsidP="00115A6E">
      <w:pPr>
        <w:pStyle w:val="LUTNormalTimesNewRoman12"/>
      </w:pPr>
      <w:r>
        <w:t>    ('00003', '10474404', 'Science Fiction'),</w:t>
      </w:r>
    </w:p>
    <w:p w14:paraId="357B6848" w14:textId="77777777" w:rsidR="00115A6E" w:rsidRDefault="00115A6E" w:rsidP="00115A6E">
      <w:pPr>
        <w:pStyle w:val="LUTNormalTimesNewRoman12"/>
      </w:pPr>
      <w:r>
        <w:t>    ('00001', '70403512', 'Fiction'),</w:t>
      </w:r>
    </w:p>
    <w:p w14:paraId="5A5C6866" w14:textId="77777777" w:rsidR="00115A6E" w:rsidRDefault="00115A6E" w:rsidP="00115A6E">
      <w:pPr>
        <w:pStyle w:val="LUTNormalTimesNewRoman12"/>
      </w:pPr>
      <w:r>
        <w:t>    ('00004', '30427322', 'Biography'),</w:t>
      </w:r>
    </w:p>
    <w:p w14:paraId="261DED85" w14:textId="77777777" w:rsidR="00115A6E" w:rsidRDefault="00115A6E" w:rsidP="00115A6E">
      <w:pPr>
        <w:pStyle w:val="LUTNormalTimesNewRoman12"/>
      </w:pPr>
      <w:r>
        <w:t>    ('00005', '00428549', 'Fantasy'),</w:t>
      </w:r>
    </w:p>
    <w:p w14:paraId="652DC056" w14:textId="77777777" w:rsidR="00115A6E" w:rsidRDefault="00115A6E" w:rsidP="00115A6E">
      <w:pPr>
        <w:pStyle w:val="LUTNormalTimesNewRoman12"/>
      </w:pPr>
      <w:r>
        <w:lastRenderedPageBreak/>
        <w:t>    ('00004', '20541568', 'Biography'),</w:t>
      </w:r>
    </w:p>
    <w:p w14:paraId="273885DA" w14:textId="77777777" w:rsidR="00115A6E" w:rsidRDefault="00115A6E" w:rsidP="00115A6E">
      <w:pPr>
        <w:pStyle w:val="LUTNormalTimesNewRoman12"/>
      </w:pPr>
      <w:r>
        <w:t>    ('00008', '30290362', 'Self-Help'),</w:t>
      </w:r>
    </w:p>
    <w:p w14:paraId="3E73B12C" w14:textId="77777777" w:rsidR="00115A6E" w:rsidRDefault="00115A6E" w:rsidP="00115A6E">
      <w:pPr>
        <w:pStyle w:val="LUTNormalTimesNewRoman12"/>
      </w:pPr>
      <w:r>
        <w:t>    ('00003', '50558152', 'Science Fiction'),</w:t>
      </w:r>
    </w:p>
    <w:p w14:paraId="7760A891" w14:textId="77777777" w:rsidR="00115A6E" w:rsidRDefault="00115A6E" w:rsidP="00115A6E">
      <w:pPr>
        <w:pStyle w:val="LUTNormalTimesNewRoman12"/>
      </w:pPr>
      <w:r>
        <w:t>    ('00100', '20468105', 'History'),</w:t>
      </w:r>
    </w:p>
    <w:p w14:paraId="522FBCBC" w14:textId="77777777" w:rsidR="00115A6E" w:rsidRDefault="00115A6E" w:rsidP="00115A6E">
      <w:pPr>
        <w:pStyle w:val="LUTNormalTimesNewRoman12"/>
      </w:pPr>
      <w:r>
        <w:t>    ('00101', '20468105', 'History'),</w:t>
      </w:r>
    </w:p>
    <w:p w14:paraId="0C684E18" w14:textId="77777777" w:rsidR="00115A6E" w:rsidRDefault="00115A6E" w:rsidP="00115A6E">
      <w:pPr>
        <w:pStyle w:val="LUTNormalTimesNewRoman12"/>
      </w:pPr>
      <w:r>
        <w:t>    ('00120', '20541568', 'Biography'),</w:t>
      </w:r>
    </w:p>
    <w:p w14:paraId="1888A15F" w14:textId="77777777" w:rsidR="00115A6E" w:rsidRDefault="00115A6E" w:rsidP="00115A6E">
      <w:pPr>
        <w:pStyle w:val="LUTNormalTimesNewRoman12"/>
      </w:pPr>
      <w:r>
        <w:t>    ('00121', '20541568', 'Biography'),</w:t>
      </w:r>
    </w:p>
    <w:p w14:paraId="4CA38B42" w14:textId="77777777" w:rsidR="00115A6E" w:rsidRDefault="00115A6E" w:rsidP="00115A6E">
      <w:pPr>
        <w:pStyle w:val="LUTNormalTimesNewRoman12"/>
      </w:pPr>
      <w:r>
        <w:t>    ('00130', '30427322', 'Biography'</w:t>
      </w:r>
      <w:proofErr w:type="gramStart"/>
      <w:r>
        <w:t>);</w:t>
      </w:r>
      <w:proofErr w:type="gramEnd"/>
    </w:p>
    <w:p w14:paraId="39224356" w14:textId="0CBA64EE" w:rsidR="00115A6E" w:rsidRDefault="00074825" w:rsidP="00074825">
      <w:pPr>
        <w:pStyle w:val="LUTHeading1"/>
      </w:pPr>
      <w:bookmarkStart w:id="4" w:name="_Toc137543041"/>
      <w:r>
        <w:t>Extra Functionalities</w:t>
      </w:r>
      <w:bookmarkEnd w:id="4"/>
    </w:p>
    <w:p w14:paraId="0271F974" w14:textId="77777777" w:rsidR="00074825" w:rsidRDefault="00074825" w:rsidP="00074825">
      <w:pPr>
        <w:pStyle w:val="LUTHeading1"/>
        <w:numPr>
          <w:ilvl w:val="0"/>
          <w:numId w:val="22"/>
        </w:numPr>
        <w:rPr>
          <w:rFonts w:eastAsia="Times New Roman"/>
        </w:rPr>
      </w:pPr>
      <w:bookmarkStart w:id="5" w:name="_Toc137543042"/>
      <w:r w:rsidRPr="00074825">
        <w:rPr>
          <w:rFonts w:eastAsia="Times New Roman"/>
        </w:rPr>
        <w:t>Retrieve all books by a specific author.</w:t>
      </w:r>
      <w:bookmarkEnd w:id="5"/>
    </w:p>
    <w:p w14:paraId="7B141281" w14:textId="59E7E29E" w:rsidR="00074825" w:rsidRPr="00074825" w:rsidRDefault="00074825" w:rsidP="00074825">
      <w:pPr>
        <w:pStyle w:val="LUTNormalTimesNewRoman12"/>
      </w:pPr>
      <w:r>
        <w:rPr>
          <w:noProof/>
        </w:rPr>
        <w:drawing>
          <wp:inline distT="0" distB="0" distL="0" distR="0" wp14:anchorId="1A451F1E" wp14:editId="3164290F">
            <wp:extent cx="5579745" cy="673735"/>
            <wp:effectExtent l="0" t="0" r="1905" b="0"/>
            <wp:docPr id="129471829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18297" name="Picture 1" descr="A black text on a white background&#10;&#10;Description automatically generated with low confidence"/>
                    <pic:cNvPicPr/>
                  </pic:nvPicPr>
                  <pic:blipFill>
                    <a:blip r:embed="rId17"/>
                    <a:stretch>
                      <a:fillRect/>
                    </a:stretch>
                  </pic:blipFill>
                  <pic:spPr>
                    <a:xfrm>
                      <a:off x="0" y="0"/>
                      <a:ext cx="5579745" cy="673735"/>
                    </a:xfrm>
                    <a:prstGeom prst="rect">
                      <a:avLst/>
                    </a:prstGeom>
                  </pic:spPr>
                </pic:pic>
              </a:graphicData>
            </a:graphic>
          </wp:inline>
        </w:drawing>
      </w:r>
    </w:p>
    <w:p w14:paraId="697B9075" w14:textId="77777777" w:rsidR="00074825" w:rsidRDefault="00074825" w:rsidP="00074825">
      <w:pPr>
        <w:pStyle w:val="LUTHeading1"/>
        <w:numPr>
          <w:ilvl w:val="0"/>
          <w:numId w:val="22"/>
        </w:numPr>
        <w:rPr>
          <w:rFonts w:eastAsia="Times New Roman"/>
        </w:rPr>
      </w:pPr>
      <w:bookmarkStart w:id="6" w:name="_Toc137543043"/>
      <w:r w:rsidRPr="00074825">
        <w:rPr>
          <w:rFonts w:eastAsia="Times New Roman"/>
        </w:rPr>
        <w:t>Retrieve all books published in a specific year or range of years.</w:t>
      </w:r>
      <w:bookmarkEnd w:id="6"/>
    </w:p>
    <w:p w14:paraId="239DEAC1" w14:textId="1DC3974E" w:rsidR="00074825" w:rsidRPr="00074825" w:rsidRDefault="00074825" w:rsidP="00074825">
      <w:pPr>
        <w:pStyle w:val="LUTNormalTimesNewRoman12"/>
      </w:pPr>
      <w:r>
        <w:rPr>
          <w:noProof/>
        </w:rPr>
        <w:drawing>
          <wp:inline distT="0" distB="0" distL="0" distR="0" wp14:anchorId="73905117" wp14:editId="090C3C16">
            <wp:extent cx="5579745" cy="547370"/>
            <wp:effectExtent l="0" t="0" r="1905" b="5080"/>
            <wp:docPr id="152156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68788" name=""/>
                    <pic:cNvPicPr/>
                  </pic:nvPicPr>
                  <pic:blipFill>
                    <a:blip r:embed="rId18"/>
                    <a:stretch>
                      <a:fillRect/>
                    </a:stretch>
                  </pic:blipFill>
                  <pic:spPr>
                    <a:xfrm>
                      <a:off x="0" y="0"/>
                      <a:ext cx="5579745" cy="547370"/>
                    </a:xfrm>
                    <a:prstGeom prst="rect">
                      <a:avLst/>
                    </a:prstGeom>
                  </pic:spPr>
                </pic:pic>
              </a:graphicData>
            </a:graphic>
          </wp:inline>
        </w:drawing>
      </w:r>
    </w:p>
    <w:p w14:paraId="4461D6FC" w14:textId="77777777" w:rsidR="00074825" w:rsidRDefault="00074825" w:rsidP="00074825">
      <w:pPr>
        <w:pStyle w:val="LUTHeading1"/>
        <w:numPr>
          <w:ilvl w:val="0"/>
          <w:numId w:val="22"/>
        </w:numPr>
        <w:rPr>
          <w:rFonts w:eastAsia="Times New Roman"/>
        </w:rPr>
      </w:pPr>
      <w:bookmarkStart w:id="7" w:name="_Toc137543044"/>
      <w:r w:rsidRPr="00074825">
        <w:rPr>
          <w:rFonts w:eastAsia="Times New Roman"/>
        </w:rPr>
        <w:lastRenderedPageBreak/>
        <w:t>Retrieve all the expired loans.</w:t>
      </w:r>
      <w:bookmarkEnd w:id="7"/>
    </w:p>
    <w:p w14:paraId="3A21D1AF" w14:textId="60CE6D01" w:rsidR="00074825" w:rsidRDefault="00074825" w:rsidP="00074825">
      <w:pPr>
        <w:pStyle w:val="LUTNormalTimesNewRoman12"/>
      </w:pPr>
      <w:r>
        <w:rPr>
          <w:noProof/>
        </w:rPr>
        <w:drawing>
          <wp:inline distT="0" distB="0" distL="0" distR="0" wp14:anchorId="6A38B6DF" wp14:editId="67F38F85">
            <wp:extent cx="3781425" cy="904875"/>
            <wp:effectExtent l="0" t="0" r="9525" b="9525"/>
            <wp:docPr id="247055060"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55060" name="Picture 1" descr="A black text on a white background&#10;&#10;Description automatically generated with low confidence"/>
                    <pic:cNvPicPr/>
                  </pic:nvPicPr>
                  <pic:blipFill>
                    <a:blip r:embed="rId19"/>
                    <a:stretch>
                      <a:fillRect/>
                    </a:stretch>
                  </pic:blipFill>
                  <pic:spPr>
                    <a:xfrm>
                      <a:off x="0" y="0"/>
                      <a:ext cx="3781425" cy="904875"/>
                    </a:xfrm>
                    <a:prstGeom prst="rect">
                      <a:avLst/>
                    </a:prstGeom>
                  </pic:spPr>
                </pic:pic>
              </a:graphicData>
            </a:graphic>
          </wp:inline>
        </w:drawing>
      </w:r>
    </w:p>
    <w:p w14:paraId="143E6E80" w14:textId="77777777" w:rsidR="00074825" w:rsidRPr="00074825" w:rsidRDefault="00074825" w:rsidP="00074825">
      <w:pPr>
        <w:pStyle w:val="LUTNormalTimesNewRoman12"/>
      </w:pPr>
    </w:p>
    <w:p w14:paraId="78816366" w14:textId="77777777" w:rsidR="00074825" w:rsidRDefault="00074825" w:rsidP="00074825">
      <w:pPr>
        <w:pStyle w:val="LUTHeading1"/>
        <w:numPr>
          <w:ilvl w:val="0"/>
          <w:numId w:val="22"/>
        </w:numPr>
        <w:rPr>
          <w:rFonts w:eastAsia="Times New Roman"/>
        </w:rPr>
      </w:pPr>
      <w:bookmarkStart w:id="8" w:name="_Toc137543045"/>
      <w:r w:rsidRPr="00074825">
        <w:rPr>
          <w:rFonts w:eastAsia="Times New Roman"/>
        </w:rPr>
        <w:t>Create fines for expired loans, and suspend user account when fine is not paid on time.</w:t>
      </w:r>
      <w:bookmarkEnd w:id="8"/>
    </w:p>
    <w:p w14:paraId="7576884F" w14:textId="582DD438" w:rsidR="00074825" w:rsidRPr="00074825" w:rsidRDefault="004C644D" w:rsidP="00074825">
      <w:pPr>
        <w:pStyle w:val="LUTNormalTimesNewRoman12"/>
      </w:pPr>
      <w:r>
        <w:rPr>
          <w:noProof/>
        </w:rPr>
        <w:drawing>
          <wp:inline distT="0" distB="0" distL="0" distR="0" wp14:anchorId="71334EEB" wp14:editId="66FF01A4">
            <wp:extent cx="5579745" cy="628650"/>
            <wp:effectExtent l="0" t="0" r="1905" b="0"/>
            <wp:docPr id="44369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92733" name=""/>
                    <pic:cNvPicPr/>
                  </pic:nvPicPr>
                  <pic:blipFill>
                    <a:blip r:embed="rId20"/>
                    <a:stretch>
                      <a:fillRect/>
                    </a:stretch>
                  </pic:blipFill>
                  <pic:spPr>
                    <a:xfrm>
                      <a:off x="0" y="0"/>
                      <a:ext cx="5579745" cy="628650"/>
                    </a:xfrm>
                    <a:prstGeom prst="rect">
                      <a:avLst/>
                    </a:prstGeom>
                  </pic:spPr>
                </pic:pic>
              </a:graphicData>
            </a:graphic>
          </wp:inline>
        </w:drawing>
      </w:r>
    </w:p>
    <w:p w14:paraId="16CF48CD" w14:textId="77777777" w:rsidR="00074825" w:rsidRDefault="00074825" w:rsidP="00074825">
      <w:pPr>
        <w:pStyle w:val="LUTHeading1"/>
        <w:numPr>
          <w:ilvl w:val="0"/>
          <w:numId w:val="22"/>
        </w:numPr>
        <w:rPr>
          <w:rFonts w:eastAsia="Times New Roman"/>
        </w:rPr>
      </w:pPr>
      <w:bookmarkStart w:id="9" w:name="_Toc137543046"/>
      <w:r w:rsidRPr="00074825">
        <w:rPr>
          <w:rFonts w:eastAsia="Times New Roman"/>
        </w:rPr>
        <w:t>Let users pay for their fines, and reopen their account if needed.</w:t>
      </w:r>
      <w:bookmarkEnd w:id="9"/>
    </w:p>
    <w:p w14:paraId="45D8374D" w14:textId="327CA62E" w:rsidR="00074825" w:rsidRDefault="00074825" w:rsidP="00074825">
      <w:pPr>
        <w:pStyle w:val="LUTNormalTimesNewRoman12"/>
      </w:pPr>
      <w:r>
        <w:rPr>
          <w:noProof/>
        </w:rPr>
        <w:drawing>
          <wp:inline distT="0" distB="0" distL="0" distR="0" wp14:anchorId="72FFEE47" wp14:editId="2374C0BC">
            <wp:extent cx="5579745" cy="869315"/>
            <wp:effectExtent l="0" t="0" r="1905" b="6985"/>
            <wp:docPr id="33766787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7875" name="Picture 1" descr="A picture containing text, font, screenshot, white&#10;&#10;Description automatically generated"/>
                    <pic:cNvPicPr/>
                  </pic:nvPicPr>
                  <pic:blipFill>
                    <a:blip r:embed="rId21"/>
                    <a:stretch>
                      <a:fillRect/>
                    </a:stretch>
                  </pic:blipFill>
                  <pic:spPr>
                    <a:xfrm>
                      <a:off x="0" y="0"/>
                      <a:ext cx="5579745" cy="869315"/>
                    </a:xfrm>
                    <a:prstGeom prst="rect">
                      <a:avLst/>
                    </a:prstGeom>
                  </pic:spPr>
                </pic:pic>
              </a:graphicData>
            </a:graphic>
          </wp:inline>
        </w:drawing>
      </w:r>
    </w:p>
    <w:p w14:paraId="07475807" w14:textId="77777777" w:rsidR="00074825" w:rsidRPr="00074825" w:rsidRDefault="00074825" w:rsidP="00074825">
      <w:pPr>
        <w:pStyle w:val="LUTNormalTimesNewRoman12"/>
      </w:pPr>
    </w:p>
    <w:p w14:paraId="2928A6FB" w14:textId="77777777" w:rsidR="00074825" w:rsidRDefault="00074825" w:rsidP="00074825">
      <w:pPr>
        <w:pStyle w:val="LUTHeading1"/>
        <w:numPr>
          <w:ilvl w:val="0"/>
          <w:numId w:val="22"/>
        </w:numPr>
        <w:rPr>
          <w:rFonts w:eastAsia="Times New Roman"/>
        </w:rPr>
      </w:pPr>
      <w:bookmarkStart w:id="10" w:name="_Toc137543047"/>
      <w:r w:rsidRPr="00074825">
        <w:rPr>
          <w:rFonts w:eastAsia="Times New Roman"/>
        </w:rPr>
        <w:t>Determine the total number of books available in the library.</w:t>
      </w:r>
      <w:bookmarkEnd w:id="10"/>
    </w:p>
    <w:p w14:paraId="0D58AE73" w14:textId="65697B58" w:rsidR="00074825" w:rsidRPr="00074825" w:rsidRDefault="00074825" w:rsidP="00074825">
      <w:pPr>
        <w:pStyle w:val="LUTNormalTimesNewRoman12"/>
      </w:pPr>
      <w:r>
        <w:rPr>
          <w:noProof/>
        </w:rPr>
        <w:drawing>
          <wp:inline distT="0" distB="0" distL="0" distR="0" wp14:anchorId="1AADD967" wp14:editId="1A7A169E">
            <wp:extent cx="4162425" cy="933450"/>
            <wp:effectExtent l="0" t="0" r="9525" b="0"/>
            <wp:docPr id="1419476191" name="Picture 1" descr="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76191" name="Picture 1" descr="Black text on a white background&#10;&#10;Description automatically generated with medium confidence"/>
                    <pic:cNvPicPr/>
                  </pic:nvPicPr>
                  <pic:blipFill>
                    <a:blip r:embed="rId22"/>
                    <a:stretch>
                      <a:fillRect/>
                    </a:stretch>
                  </pic:blipFill>
                  <pic:spPr>
                    <a:xfrm>
                      <a:off x="0" y="0"/>
                      <a:ext cx="4162425" cy="933450"/>
                    </a:xfrm>
                    <a:prstGeom prst="rect">
                      <a:avLst/>
                    </a:prstGeom>
                  </pic:spPr>
                </pic:pic>
              </a:graphicData>
            </a:graphic>
          </wp:inline>
        </w:drawing>
      </w:r>
    </w:p>
    <w:p w14:paraId="179AC21A" w14:textId="77777777" w:rsidR="00074825" w:rsidRDefault="00074825" w:rsidP="00074825">
      <w:pPr>
        <w:pStyle w:val="LUTHeading1"/>
        <w:numPr>
          <w:ilvl w:val="0"/>
          <w:numId w:val="22"/>
        </w:numPr>
        <w:rPr>
          <w:rFonts w:eastAsia="Times New Roman"/>
        </w:rPr>
      </w:pPr>
      <w:bookmarkStart w:id="11" w:name="_Toc137543048"/>
      <w:r w:rsidRPr="00074825">
        <w:rPr>
          <w:rFonts w:eastAsia="Times New Roman"/>
        </w:rPr>
        <w:lastRenderedPageBreak/>
        <w:t>Find the average rating of books based on user reviews.</w:t>
      </w:r>
      <w:bookmarkEnd w:id="11"/>
    </w:p>
    <w:p w14:paraId="08A068C1" w14:textId="142BA82B" w:rsidR="00074825" w:rsidRPr="00074825" w:rsidRDefault="00074825" w:rsidP="00074825">
      <w:pPr>
        <w:pStyle w:val="LUTNormalTimesNewRoman12"/>
      </w:pPr>
      <w:r>
        <w:rPr>
          <w:noProof/>
        </w:rPr>
        <w:drawing>
          <wp:inline distT="0" distB="0" distL="0" distR="0" wp14:anchorId="69DF3317" wp14:editId="5B6FAFC5">
            <wp:extent cx="5579745" cy="900430"/>
            <wp:effectExtent l="0" t="0" r="1905" b="0"/>
            <wp:docPr id="212702716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27165" name="Picture 1" descr="A picture containing text, font, screenshot, white&#10;&#10;Description automatically generated"/>
                    <pic:cNvPicPr/>
                  </pic:nvPicPr>
                  <pic:blipFill>
                    <a:blip r:embed="rId23"/>
                    <a:stretch>
                      <a:fillRect/>
                    </a:stretch>
                  </pic:blipFill>
                  <pic:spPr>
                    <a:xfrm>
                      <a:off x="0" y="0"/>
                      <a:ext cx="5579745" cy="900430"/>
                    </a:xfrm>
                    <a:prstGeom prst="rect">
                      <a:avLst/>
                    </a:prstGeom>
                  </pic:spPr>
                </pic:pic>
              </a:graphicData>
            </a:graphic>
          </wp:inline>
        </w:drawing>
      </w:r>
    </w:p>
    <w:p w14:paraId="27152DE6" w14:textId="77777777" w:rsidR="00074825" w:rsidRDefault="00074825" w:rsidP="00074825">
      <w:pPr>
        <w:pStyle w:val="LUTHeading1"/>
        <w:numPr>
          <w:ilvl w:val="0"/>
          <w:numId w:val="22"/>
        </w:numPr>
        <w:rPr>
          <w:rFonts w:eastAsia="Times New Roman"/>
        </w:rPr>
      </w:pPr>
      <w:bookmarkStart w:id="12" w:name="_Toc137543049"/>
      <w:r w:rsidRPr="00074825">
        <w:rPr>
          <w:rFonts w:eastAsia="Times New Roman"/>
        </w:rPr>
        <w:t>Calculate the number of books by each author.</w:t>
      </w:r>
      <w:bookmarkEnd w:id="12"/>
    </w:p>
    <w:p w14:paraId="17F65DFC" w14:textId="1EA3296C" w:rsidR="00074825" w:rsidRPr="00074825" w:rsidRDefault="00074825" w:rsidP="00074825">
      <w:pPr>
        <w:pStyle w:val="LUTNormalTimesNewRoman12"/>
      </w:pPr>
      <w:r>
        <w:rPr>
          <w:noProof/>
        </w:rPr>
        <w:drawing>
          <wp:inline distT="0" distB="0" distL="0" distR="0" wp14:anchorId="7478C95B" wp14:editId="51613A2D">
            <wp:extent cx="5579745" cy="1350010"/>
            <wp:effectExtent l="0" t="0" r="1905" b="2540"/>
            <wp:docPr id="38477620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76203" name="Picture 1" descr="A picture containing text, font, screenshot, line&#10;&#10;Description automatically generated"/>
                    <pic:cNvPicPr/>
                  </pic:nvPicPr>
                  <pic:blipFill>
                    <a:blip r:embed="rId24"/>
                    <a:stretch>
                      <a:fillRect/>
                    </a:stretch>
                  </pic:blipFill>
                  <pic:spPr>
                    <a:xfrm>
                      <a:off x="0" y="0"/>
                      <a:ext cx="5579745" cy="1350010"/>
                    </a:xfrm>
                    <a:prstGeom prst="rect">
                      <a:avLst/>
                    </a:prstGeom>
                  </pic:spPr>
                </pic:pic>
              </a:graphicData>
            </a:graphic>
          </wp:inline>
        </w:drawing>
      </w:r>
    </w:p>
    <w:p w14:paraId="728E8AD9" w14:textId="77777777" w:rsidR="00074825" w:rsidRDefault="00074825" w:rsidP="00074825">
      <w:pPr>
        <w:pStyle w:val="LUTHeading1"/>
        <w:numPr>
          <w:ilvl w:val="0"/>
          <w:numId w:val="22"/>
        </w:numPr>
        <w:rPr>
          <w:rFonts w:eastAsia="Times New Roman"/>
        </w:rPr>
      </w:pPr>
      <w:bookmarkStart w:id="13" w:name="_Toc137543050"/>
      <w:r w:rsidRPr="00074825">
        <w:rPr>
          <w:rFonts w:eastAsia="Times New Roman"/>
        </w:rPr>
        <w:t>Retrieve the top 10 most borrowed books.</w:t>
      </w:r>
      <w:bookmarkEnd w:id="13"/>
    </w:p>
    <w:p w14:paraId="5062FD26" w14:textId="0BB6781B" w:rsidR="00074825" w:rsidRPr="00074825" w:rsidRDefault="00074825" w:rsidP="00074825">
      <w:pPr>
        <w:pStyle w:val="LUTNormalTimesNewRoman12"/>
      </w:pPr>
      <w:r>
        <w:rPr>
          <w:noProof/>
        </w:rPr>
        <w:drawing>
          <wp:inline distT="0" distB="0" distL="0" distR="0" wp14:anchorId="722A6DD6" wp14:editId="3CB68FAB">
            <wp:extent cx="5579745" cy="2066290"/>
            <wp:effectExtent l="0" t="0" r="1905" b="0"/>
            <wp:docPr id="101990296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02968" name="Picture 1" descr="A screenshot of a computer program&#10;&#10;Description automatically generated with low confidence"/>
                    <pic:cNvPicPr/>
                  </pic:nvPicPr>
                  <pic:blipFill>
                    <a:blip r:embed="rId25"/>
                    <a:stretch>
                      <a:fillRect/>
                    </a:stretch>
                  </pic:blipFill>
                  <pic:spPr>
                    <a:xfrm>
                      <a:off x="0" y="0"/>
                      <a:ext cx="5579745" cy="2066290"/>
                    </a:xfrm>
                    <a:prstGeom prst="rect">
                      <a:avLst/>
                    </a:prstGeom>
                  </pic:spPr>
                </pic:pic>
              </a:graphicData>
            </a:graphic>
          </wp:inline>
        </w:drawing>
      </w:r>
    </w:p>
    <w:p w14:paraId="61718CCF" w14:textId="77777777" w:rsidR="00074825" w:rsidRDefault="00074825" w:rsidP="00074825">
      <w:pPr>
        <w:pStyle w:val="LUTHeading1"/>
        <w:numPr>
          <w:ilvl w:val="0"/>
          <w:numId w:val="22"/>
        </w:numPr>
        <w:rPr>
          <w:rFonts w:eastAsia="Times New Roman"/>
        </w:rPr>
      </w:pPr>
      <w:bookmarkStart w:id="14" w:name="_Toc137543051"/>
      <w:r w:rsidRPr="00074825">
        <w:rPr>
          <w:rFonts w:eastAsia="Times New Roman"/>
        </w:rPr>
        <w:lastRenderedPageBreak/>
        <w:t>Retrieve the latest books added to the library collection.</w:t>
      </w:r>
      <w:bookmarkEnd w:id="14"/>
    </w:p>
    <w:p w14:paraId="518990DC" w14:textId="2B22FE30" w:rsidR="00074825" w:rsidRPr="00074825" w:rsidRDefault="00074825" w:rsidP="00074825">
      <w:pPr>
        <w:pStyle w:val="LUTNormalTimesNewRoman12"/>
      </w:pPr>
      <w:r>
        <w:rPr>
          <w:noProof/>
        </w:rPr>
        <w:drawing>
          <wp:inline distT="0" distB="0" distL="0" distR="0" wp14:anchorId="787E4210" wp14:editId="1FACE87B">
            <wp:extent cx="5579745" cy="736600"/>
            <wp:effectExtent l="0" t="0" r="1905" b="6350"/>
            <wp:docPr id="825259332"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59332" name="Picture 1" descr="A black text on a white background&#10;&#10;Description automatically generated with low confidence"/>
                    <pic:cNvPicPr/>
                  </pic:nvPicPr>
                  <pic:blipFill>
                    <a:blip r:embed="rId26"/>
                    <a:stretch>
                      <a:fillRect/>
                    </a:stretch>
                  </pic:blipFill>
                  <pic:spPr>
                    <a:xfrm>
                      <a:off x="0" y="0"/>
                      <a:ext cx="5579745" cy="736600"/>
                    </a:xfrm>
                    <a:prstGeom prst="rect">
                      <a:avLst/>
                    </a:prstGeom>
                  </pic:spPr>
                </pic:pic>
              </a:graphicData>
            </a:graphic>
          </wp:inline>
        </w:drawing>
      </w:r>
    </w:p>
    <w:p w14:paraId="5C33C347" w14:textId="77777777" w:rsidR="00074825" w:rsidRDefault="00074825" w:rsidP="00074825">
      <w:pPr>
        <w:pStyle w:val="LUTHeading1"/>
        <w:numPr>
          <w:ilvl w:val="0"/>
          <w:numId w:val="22"/>
        </w:numPr>
        <w:rPr>
          <w:rFonts w:eastAsia="Times New Roman"/>
        </w:rPr>
      </w:pPr>
      <w:bookmarkStart w:id="15" w:name="_Toc137543052"/>
      <w:r w:rsidRPr="00074825">
        <w:rPr>
          <w:rFonts w:eastAsia="Times New Roman"/>
        </w:rPr>
        <w:t>Retrieve all books with their corresponding author information.</w:t>
      </w:r>
      <w:bookmarkEnd w:id="15"/>
    </w:p>
    <w:p w14:paraId="060ED475" w14:textId="089BCC61" w:rsidR="00074825" w:rsidRPr="00074825" w:rsidRDefault="00074825" w:rsidP="00074825">
      <w:pPr>
        <w:pStyle w:val="LUTNormalTimesNewRoman12"/>
      </w:pPr>
      <w:r>
        <w:rPr>
          <w:noProof/>
        </w:rPr>
        <w:drawing>
          <wp:inline distT="0" distB="0" distL="0" distR="0" wp14:anchorId="5BFC6766" wp14:editId="55914031">
            <wp:extent cx="5579745" cy="1293495"/>
            <wp:effectExtent l="0" t="0" r="1905" b="1905"/>
            <wp:docPr id="72965095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0952" name="Picture 1" descr="A picture containing text, font, screenshot, line&#10;&#10;Description automatically generated"/>
                    <pic:cNvPicPr/>
                  </pic:nvPicPr>
                  <pic:blipFill>
                    <a:blip r:embed="rId27"/>
                    <a:stretch>
                      <a:fillRect/>
                    </a:stretch>
                  </pic:blipFill>
                  <pic:spPr>
                    <a:xfrm>
                      <a:off x="0" y="0"/>
                      <a:ext cx="5579745" cy="1293495"/>
                    </a:xfrm>
                    <a:prstGeom prst="rect">
                      <a:avLst/>
                    </a:prstGeom>
                  </pic:spPr>
                </pic:pic>
              </a:graphicData>
            </a:graphic>
          </wp:inline>
        </w:drawing>
      </w:r>
    </w:p>
    <w:p w14:paraId="48D77214" w14:textId="77777777" w:rsidR="00074825" w:rsidRDefault="00074825" w:rsidP="00074825">
      <w:pPr>
        <w:pStyle w:val="LUTHeading1"/>
        <w:numPr>
          <w:ilvl w:val="0"/>
          <w:numId w:val="22"/>
        </w:numPr>
        <w:rPr>
          <w:rFonts w:eastAsia="Times New Roman"/>
        </w:rPr>
      </w:pPr>
      <w:bookmarkStart w:id="16" w:name="_Toc137543053"/>
      <w:r w:rsidRPr="00074825">
        <w:rPr>
          <w:rFonts w:eastAsia="Times New Roman"/>
        </w:rPr>
        <w:t>Retrieve the details of top 10 users who have borrowed the most books.</w:t>
      </w:r>
      <w:bookmarkEnd w:id="16"/>
    </w:p>
    <w:p w14:paraId="3424C54C" w14:textId="13B1B6DE" w:rsidR="00074825" w:rsidRPr="00074825" w:rsidRDefault="00074825" w:rsidP="00074825">
      <w:pPr>
        <w:pStyle w:val="LUTNormalTimesNewRoman12"/>
      </w:pPr>
      <w:r>
        <w:rPr>
          <w:noProof/>
        </w:rPr>
        <w:drawing>
          <wp:inline distT="0" distB="0" distL="0" distR="0" wp14:anchorId="23C1130E" wp14:editId="41FF38D5">
            <wp:extent cx="5579745" cy="2140585"/>
            <wp:effectExtent l="0" t="0" r="1905" b="0"/>
            <wp:docPr id="1128280628"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80628" name="Picture 1" descr="A picture containing text, font, screenshot, algebra&#10;&#10;Description automatically generated"/>
                    <pic:cNvPicPr/>
                  </pic:nvPicPr>
                  <pic:blipFill>
                    <a:blip r:embed="rId28"/>
                    <a:stretch>
                      <a:fillRect/>
                    </a:stretch>
                  </pic:blipFill>
                  <pic:spPr>
                    <a:xfrm>
                      <a:off x="0" y="0"/>
                      <a:ext cx="5579745" cy="2140585"/>
                    </a:xfrm>
                    <a:prstGeom prst="rect">
                      <a:avLst/>
                    </a:prstGeom>
                  </pic:spPr>
                </pic:pic>
              </a:graphicData>
            </a:graphic>
          </wp:inline>
        </w:drawing>
      </w:r>
    </w:p>
    <w:p w14:paraId="0C4049B4" w14:textId="77777777" w:rsidR="00074825" w:rsidRDefault="00074825" w:rsidP="00074825">
      <w:pPr>
        <w:pStyle w:val="LUTHeading1"/>
        <w:numPr>
          <w:ilvl w:val="0"/>
          <w:numId w:val="22"/>
        </w:numPr>
        <w:rPr>
          <w:rFonts w:eastAsia="Times New Roman"/>
        </w:rPr>
      </w:pPr>
      <w:bookmarkStart w:id="17" w:name="_Toc137543054"/>
      <w:r w:rsidRPr="00074825">
        <w:rPr>
          <w:rFonts w:eastAsia="Times New Roman"/>
        </w:rPr>
        <w:lastRenderedPageBreak/>
        <w:t>Determine the number of books borrowed by users in a specific age range.</w:t>
      </w:r>
      <w:bookmarkEnd w:id="17"/>
    </w:p>
    <w:p w14:paraId="61ED9CA4" w14:textId="5FEECBC4" w:rsidR="00074825" w:rsidRDefault="00074825" w:rsidP="00074825">
      <w:pPr>
        <w:pStyle w:val="LUTNormalTimesNewRoman12"/>
      </w:pPr>
      <w:r>
        <w:rPr>
          <w:noProof/>
        </w:rPr>
        <w:drawing>
          <wp:inline distT="0" distB="0" distL="0" distR="0" wp14:anchorId="1CC33A61" wp14:editId="08A35B3B">
            <wp:extent cx="5267325" cy="1514475"/>
            <wp:effectExtent l="0" t="0" r="9525" b="9525"/>
            <wp:docPr id="374164326"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4326" name="Picture 1" descr="A black text on a white background&#10;&#10;Description automatically generated with low confidence"/>
                    <pic:cNvPicPr/>
                  </pic:nvPicPr>
                  <pic:blipFill>
                    <a:blip r:embed="rId29"/>
                    <a:stretch>
                      <a:fillRect/>
                    </a:stretch>
                  </pic:blipFill>
                  <pic:spPr>
                    <a:xfrm>
                      <a:off x="0" y="0"/>
                      <a:ext cx="5267325" cy="1514475"/>
                    </a:xfrm>
                    <a:prstGeom prst="rect">
                      <a:avLst/>
                    </a:prstGeom>
                  </pic:spPr>
                </pic:pic>
              </a:graphicData>
            </a:graphic>
          </wp:inline>
        </w:drawing>
      </w:r>
    </w:p>
    <w:p w14:paraId="518AEBEB" w14:textId="5F70A5C4" w:rsidR="004C644D" w:rsidRPr="004C644D" w:rsidRDefault="004C644D" w:rsidP="004C644D">
      <w:pPr>
        <w:pStyle w:val="LUTHeading1"/>
      </w:pPr>
      <w:bookmarkStart w:id="18" w:name="_Toc137543055"/>
      <w:proofErr w:type="spellStart"/>
      <w:r>
        <w:rPr>
          <w:lang w:val="fi-FI"/>
        </w:rPr>
        <w:lastRenderedPageBreak/>
        <w:t>Additional</w:t>
      </w:r>
      <w:bookmarkEnd w:id="18"/>
      <w:proofErr w:type="spellEnd"/>
      <w:r>
        <w:rPr>
          <w:lang w:val="fi-FI"/>
        </w:rPr>
        <w:t xml:space="preserve"> </w:t>
      </w:r>
    </w:p>
    <w:p w14:paraId="759BB172" w14:textId="2E8FE229" w:rsidR="004C644D" w:rsidRPr="004C644D" w:rsidRDefault="004C644D" w:rsidP="004C644D">
      <w:pPr>
        <w:pStyle w:val="LUTNormalTimesNewRoman12"/>
      </w:pPr>
      <w:r>
        <w:rPr>
          <w:noProof/>
        </w:rPr>
        <w:drawing>
          <wp:inline distT="0" distB="0" distL="0" distR="0" wp14:anchorId="60E40806" wp14:editId="78489B2A">
            <wp:extent cx="5579745" cy="6513830"/>
            <wp:effectExtent l="0" t="0" r="1905" b="1270"/>
            <wp:docPr id="118171815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8150" name="Picture 1" descr="A screenshot of a computer program&#10;&#10;Description automatically generated with low confidence"/>
                    <pic:cNvPicPr/>
                  </pic:nvPicPr>
                  <pic:blipFill>
                    <a:blip r:embed="rId30"/>
                    <a:stretch>
                      <a:fillRect/>
                    </a:stretch>
                  </pic:blipFill>
                  <pic:spPr>
                    <a:xfrm>
                      <a:off x="0" y="0"/>
                      <a:ext cx="5579745" cy="6513830"/>
                    </a:xfrm>
                    <a:prstGeom prst="rect">
                      <a:avLst/>
                    </a:prstGeom>
                  </pic:spPr>
                </pic:pic>
              </a:graphicData>
            </a:graphic>
          </wp:inline>
        </w:drawing>
      </w:r>
    </w:p>
    <w:p w14:paraId="4C4C27BE" w14:textId="77777777" w:rsidR="00115A6E" w:rsidRPr="00115A6E" w:rsidRDefault="00115A6E" w:rsidP="00115A6E">
      <w:pPr>
        <w:pStyle w:val="LUTNormalTimesNewRoman12"/>
      </w:pPr>
    </w:p>
    <w:p w14:paraId="378F2123" w14:textId="77777777" w:rsidR="00035D0D" w:rsidRDefault="00035D0D" w:rsidP="00115A6E">
      <w:pPr>
        <w:pStyle w:val="LUTNormalTimesNewRoman12"/>
      </w:pPr>
    </w:p>
    <w:p w14:paraId="2A3A7A20" w14:textId="77777777" w:rsidR="00035D0D" w:rsidRPr="00035D0D" w:rsidRDefault="00035D0D" w:rsidP="00115A6E">
      <w:pPr>
        <w:pStyle w:val="LUTNormalTimesNewRoman12"/>
      </w:pPr>
    </w:p>
    <w:p w14:paraId="21111FAC" w14:textId="77777777" w:rsidR="00EE20B9" w:rsidRPr="00E8688C" w:rsidRDefault="00EE20B9" w:rsidP="00AE4078">
      <w:pPr>
        <w:pStyle w:val="LUTNormalTimesNewRoman12"/>
        <w:rPr>
          <w:lang w:val="en-US"/>
        </w:rPr>
      </w:pPr>
    </w:p>
    <w:sectPr w:rsidR="00EE20B9" w:rsidRPr="00E8688C" w:rsidSect="008611AF">
      <w:headerReference w:type="default" r:id="rId31"/>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5071" w14:textId="77777777" w:rsidR="006B3ECD" w:rsidRDefault="006B3ECD" w:rsidP="00640099">
      <w:pPr>
        <w:spacing w:after="0" w:line="240" w:lineRule="auto"/>
      </w:pPr>
      <w:r>
        <w:separator/>
      </w:r>
    </w:p>
  </w:endnote>
  <w:endnote w:type="continuationSeparator" w:id="0">
    <w:p w14:paraId="05CC8855" w14:textId="77777777" w:rsidR="006B3ECD" w:rsidRDefault="006B3ECD"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436C" w14:textId="77777777" w:rsidR="00CB1C50" w:rsidRDefault="00CB1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74DA" w14:textId="77777777" w:rsidR="00CB1C50" w:rsidRDefault="00CB1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C2E1" w14:textId="77777777" w:rsidR="00CB1C50" w:rsidRDefault="00CB1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771A" w14:textId="77777777" w:rsidR="006B3ECD" w:rsidRDefault="006B3ECD" w:rsidP="00640099">
      <w:pPr>
        <w:spacing w:after="0" w:line="240" w:lineRule="auto"/>
      </w:pPr>
      <w:r>
        <w:separator/>
      </w:r>
    </w:p>
  </w:footnote>
  <w:footnote w:type="continuationSeparator" w:id="0">
    <w:p w14:paraId="38363B29" w14:textId="77777777" w:rsidR="006B3ECD" w:rsidRDefault="006B3ECD" w:rsidP="0064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29E3" w14:textId="77777777" w:rsidR="00CB1C50" w:rsidRDefault="00CB1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D45B" w14:textId="77777777" w:rsidR="00CB1C50" w:rsidRDefault="00CB1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9609" w14:textId="77777777" w:rsidR="00CB1C50" w:rsidRDefault="00CB1C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26CA" w14:textId="77777777" w:rsidR="00C07A65" w:rsidRPr="00856023" w:rsidRDefault="00C07A6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9EA7710"/>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7056298"/>
    <w:multiLevelType w:val="multilevel"/>
    <w:tmpl w:val="E238001C"/>
    <w:lvl w:ilvl="0">
      <w:start w:val="1"/>
      <w:numFmt w:val="decimal"/>
      <w:pStyle w:val="LUTHeading1"/>
      <w:lvlText w:val="%1."/>
      <w:lvlJc w:val="left"/>
      <w:pPr>
        <w:ind w:left="360" w:hanging="360"/>
      </w:pPr>
      <w:rPr>
        <w:rFonts w:hint="default"/>
      </w:rPr>
    </w:lvl>
    <w:lvl w:ilvl="1">
      <w:start w:val="1"/>
      <w:numFmt w:val="decimal"/>
      <w:pStyle w:val="LUTHeading2"/>
      <w:lvlText w:val="%1.%2."/>
      <w:lvlJc w:val="left"/>
      <w:pPr>
        <w:ind w:left="792" w:hanging="432"/>
      </w:pPr>
      <w:rPr>
        <w:rFonts w:hint="default"/>
      </w:rPr>
    </w:lvl>
    <w:lvl w:ilvl="2">
      <w:start w:val="1"/>
      <w:numFmt w:val="decimal"/>
      <w:pStyle w:val="LUT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4340A8C"/>
    <w:multiLevelType w:val="multilevel"/>
    <w:tmpl w:val="414430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817684"/>
    <w:multiLevelType w:val="hybridMultilevel"/>
    <w:tmpl w:val="DE44826E"/>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6745700"/>
    <w:multiLevelType w:val="multilevel"/>
    <w:tmpl w:val="DE9E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861A0"/>
    <w:multiLevelType w:val="hybridMultilevel"/>
    <w:tmpl w:val="1472D71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2403E3"/>
    <w:multiLevelType w:val="multilevel"/>
    <w:tmpl w:val="6CCA0D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DE6D92"/>
    <w:multiLevelType w:val="hybridMultilevel"/>
    <w:tmpl w:val="CBEC9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3" w15:restartNumberingAfterBreak="0">
    <w:nsid w:val="41B86C69"/>
    <w:multiLevelType w:val="hybridMultilevel"/>
    <w:tmpl w:val="9CBED0E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4B912DEC"/>
    <w:multiLevelType w:val="multilevel"/>
    <w:tmpl w:val="CBD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0BF7A48"/>
    <w:multiLevelType w:val="multilevel"/>
    <w:tmpl w:val="9FCA9086"/>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5A368F"/>
    <w:multiLevelType w:val="hybridMultilevel"/>
    <w:tmpl w:val="9A4CCE9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99E5BB3"/>
    <w:multiLevelType w:val="hybridMultilevel"/>
    <w:tmpl w:val="F29E4612"/>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E555598"/>
    <w:multiLevelType w:val="multilevel"/>
    <w:tmpl w:val="DBE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675093">
    <w:abstractNumId w:val="5"/>
  </w:num>
  <w:num w:numId="2" w16cid:durableId="913271807">
    <w:abstractNumId w:val="1"/>
  </w:num>
  <w:num w:numId="3" w16cid:durableId="845167420">
    <w:abstractNumId w:val="16"/>
  </w:num>
  <w:num w:numId="4" w16cid:durableId="1008214857">
    <w:abstractNumId w:val="20"/>
  </w:num>
  <w:num w:numId="5" w16cid:durableId="1413429193">
    <w:abstractNumId w:val="0"/>
  </w:num>
  <w:num w:numId="6" w16cid:durableId="68699567">
    <w:abstractNumId w:val="12"/>
  </w:num>
  <w:num w:numId="7" w16cid:durableId="1075591431">
    <w:abstractNumId w:val="14"/>
  </w:num>
  <w:num w:numId="8" w16cid:durableId="45379221">
    <w:abstractNumId w:val="3"/>
  </w:num>
  <w:num w:numId="9" w16cid:durableId="843402066">
    <w:abstractNumId w:val="6"/>
  </w:num>
  <w:num w:numId="10" w16cid:durableId="1901087927">
    <w:abstractNumId w:val="10"/>
  </w:num>
  <w:num w:numId="11" w16cid:durableId="913275678">
    <w:abstractNumId w:val="2"/>
  </w:num>
  <w:num w:numId="12" w16cid:durableId="208419352">
    <w:abstractNumId w:val="4"/>
  </w:num>
  <w:num w:numId="13" w16cid:durableId="922027807">
    <w:abstractNumId w:val="11"/>
  </w:num>
  <w:num w:numId="14" w16cid:durableId="1762870571">
    <w:abstractNumId w:val="18"/>
  </w:num>
  <w:num w:numId="15" w16cid:durableId="229923559">
    <w:abstractNumId w:val="9"/>
  </w:num>
  <w:num w:numId="16" w16cid:durableId="910311202">
    <w:abstractNumId w:val="13"/>
  </w:num>
  <w:num w:numId="17" w16cid:durableId="1097796782">
    <w:abstractNumId w:val="15"/>
  </w:num>
  <w:num w:numId="18" w16cid:durableId="1437408004">
    <w:abstractNumId w:val="7"/>
  </w:num>
  <w:num w:numId="19" w16cid:durableId="1365642140">
    <w:abstractNumId w:val="21"/>
  </w:num>
  <w:num w:numId="20" w16cid:durableId="156847681">
    <w:abstractNumId w:val="19"/>
  </w:num>
  <w:num w:numId="21" w16cid:durableId="419373358">
    <w:abstractNumId w:val="8"/>
  </w:num>
  <w:num w:numId="22" w16cid:durableId="57896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0D"/>
    <w:rsid w:val="000001EB"/>
    <w:rsid w:val="00003C54"/>
    <w:rsid w:val="000072D8"/>
    <w:rsid w:val="00026368"/>
    <w:rsid w:val="00035D0D"/>
    <w:rsid w:val="00036A4F"/>
    <w:rsid w:val="00046EDE"/>
    <w:rsid w:val="00074825"/>
    <w:rsid w:val="0008205E"/>
    <w:rsid w:val="00087182"/>
    <w:rsid w:val="000B5477"/>
    <w:rsid w:val="000C4171"/>
    <w:rsid w:val="000D1BD5"/>
    <w:rsid w:val="000D21FF"/>
    <w:rsid w:val="000D6471"/>
    <w:rsid w:val="000E74A2"/>
    <w:rsid w:val="000F533D"/>
    <w:rsid w:val="000F6F38"/>
    <w:rsid w:val="00115A6E"/>
    <w:rsid w:val="00161A06"/>
    <w:rsid w:val="00163328"/>
    <w:rsid w:val="001937DC"/>
    <w:rsid w:val="001C1641"/>
    <w:rsid w:val="001C226F"/>
    <w:rsid w:val="001C570C"/>
    <w:rsid w:val="0020488B"/>
    <w:rsid w:val="00234320"/>
    <w:rsid w:val="00235124"/>
    <w:rsid w:val="00244B55"/>
    <w:rsid w:val="00253C0B"/>
    <w:rsid w:val="002550F4"/>
    <w:rsid w:val="00264195"/>
    <w:rsid w:val="00271175"/>
    <w:rsid w:val="00281A44"/>
    <w:rsid w:val="00290AB6"/>
    <w:rsid w:val="00290EB9"/>
    <w:rsid w:val="002A15A5"/>
    <w:rsid w:val="002A2A05"/>
    <w:rsid w:val="002D4EC1"/>
    <w:rsid w:val="002D76C3"/>
    <w:rsid w:val="002E6B4B"/>
    <w:rsid w:val="00304606"/>
    <w:rsid w:val="00331480"/>
    <w:rsid w:val="003A121D"/>
    <w:rsid w:val="003A5B1C"/>
    <w:rsid w:val="003B4DEB"/>
    <w:rsid w:val="003B4E97"/>
    <w:rsid w:val="003B626C"/>
    <w:rsid w:val="003C10DF"/>
    <w:rsid w:val="003C6B50"/>
    <w:rsid w:val="003F2D7C"/>
    <w:rsid w:val="004156F5"/>
    <w:rsid w:val="00461002"/>
    <w:rsid w:val="004C32B8"/>
    <w:rsid w:val="004C644D"/>
    <w:rsid w:val="00511B80"/>
    <w:rsid w:val="00526DAD"/>
    <w:rsid w:val="00531BFF"/>
    <w:rsid w:val="00537778"/>
    <w:rsid w:val="005423B5"/>
    <w:rsid w:val="00555FFC"/>
    <w:rsid w:val="00560881"/>
    <w:rsid w:val="005631DB"/>
    <w:rsid w:val="0057693E"/>
    <w:rsid w:val="0059784E"/>
    <w:rsid w:val="005A1CBE"/>
    <w:rsid w:val="005C0407"/>
    <w:rsid w:val="00605C5A"/>
    <w:rsid w:val="006331C2"/>
    <w:rsid w:val="00640099"/>
    <w:rsid w:val="006728AD"/>
    <w:rsid w:val="006B3ECD"/>
    <w:rsid w:val="006C7430"/>
    <w:rsid w:val="006D365C"/>
    <w:rsid w:val="00706E49"/>
    <w:rsid w:val="00707AA5"/>
    <w:rsid w:val="007510AC"/>
    <w:rsid w:val="007616CE"/>
    <w:rsid w:val="00772190"/>
    <w:rsid w:val="007905E8"/>
    <w:rsid w:val="007B258D"/>
    <w:rsid w:val="007C7B8E"/>
    <w:rsid w:val="00807AEE"/>
    <w:rsid w:val="00822831"/>
    <w:rsid w:val="00831B73"/>
    <w:rsid w:val="00856023"/>
    <w:rsid w:val="008611AF"/>
    <w:rsid w:val="00884CB7"/>
    <w:rsid w:val="008A6EC6"/>
    <w:rsid w:val="008B55EE"/>
    <w:rsid w:val="008B611F"/>
    <w:rsid w:val="008D0A4A"/>
    <w:rsid w:val="008D6EBB"/>
    <w:rsid w:val="00933EB3"/>
    <w:rsid w:val="009432B0"/>
    <w:rsid w:val="009468C1"/>
    <w:rsid w:val="0096107A"/>
    <w:rsid w:val="00970CF2"/>
    <w:rsid w:val="00980003"/>
    <w:rsid w:val="00987444"/>
    <w:rsid w:val="009B4080"/>
    <w:rsid w:val="009F4711"/>
    <w:rsid w:val="009F5DD2"/>
    <w:rsid w:val="00A04CA9"/>
    <w:rsid w:val="00A1295C"/>
    <w:rsid w:val="00A17FF6"/>
    <w:rsid w:val="00A306DD"/>
    <w:rsid w:val="00A33BBF"/>
    <w:rsid w:val="00A7352B"/>
    <w:rsid w:val="00A80394"/>
    <w:rsid w:val="00A85FCD"/>
    <w:rsid w:val="00A91B97"/>
    <w:rsid w:val="00A96DCB"/>
    <w:rsid w:val="00AA1197"/>
    <w:rsid w:val="00AB5FC7"/>
    <w:rsid w:val="00AD18E8"/>
    <w:rsid w:val="00AD4D80"/>
    <w:rsid w:val="00AE4078"/>
    <w:rsid w:val="00AE6F2C"/>
    <w:rsid w:val="00AF132F"/>
    <w:rsid w:val="00B00B69"/>
    <w:rsid w:val="00B21557"/>
    <w:rsid w:val="00B24EBA"/>
    <w:rsid w:val="00B3204B"/>
    <w:rsid w:val="00B4058B"/>
    <w:rsid w:val="00B70A7D"/>
    <w:rsid w:val="00B7173A"/>
    <w:rsid w:val="00B73028"/>
    <w:rsid w:val="00B85BE6"/>
    <w:rsid w:val="00BC4FAF"/>
    <w:rsid w:val="00BE2EB8"/>
    <w:rsid w:val="00BE3693"/>
    <w:rsid w:val="00C04112"/>
    <w:rsid w:val="00C07A65"/>
    <w:rsid w:val="00C1270C"/>
    <w:rsid w:val="00C16A0F"/>
    <w:rsid w:val="00C30B5D"/>
    <w:rsid w:val="00CA29D7"/>
    <w:rsid w:val="00CB16AE"/>
    <w:rsid w:val="00CB1C50"/>
    <w:rsid w:val="00CD04B6"/>
    <w:rsid w:val="00CF0DBB"/>
    <w:rsid w:val="00D11FE6"/>
    <w:rsid w:val="00D172C3"/>
    <w:rsid w:val="00D4594C"/>
    <w:rsid w:val="00D45978"/>
    <w:rsid w:val="00D57D83"/>
    <w:rsid w:val="00DD041A"/>
    <w:rsid w:val="00DD5B9C"/>
    <w:rsid w:val="00E15942"/>
    <w:rsid w:val="00E21578"/>
    <w:rsid w:val="00E36510"/>
    <w:rsid w:val="00E47CD7"/>
    <w:rsid w:val="00E54844"/>
    <w:rsid w:val="00E73345"/>
    <w:rsid w:val="00E73C3F"/>
    <w:rsid w:val="00E8688C"/>
    <w:rsid w:val="00E90CF5"/>
    <w:rsid w:val="00E914E2"/>
    <w:rsid w:val="00E970C5"/>
    <w:rsid w:val="00EB7B4B"/>
    <w:rsid w:val="00EC232E"/>
    <w:rsid w:val="00ED0EEC"/>
    <w:rsid w:val="00EE17C2"/>
    <w:rsid w:val="00EE20B9"/>
    <w:rsid w:val="00F06BC5"/>
    <w:rsid w:val="00F116BC"/>
    <w:rsid w:val="00F16A5B"/>
    <w:rsid w:val="00F45118"/>
    <w:rsid w:val="00F65A67"/>
    <w:rsid w:val="00F718A1"/>
    <w:rsid w:val="00F803FC"/>
    <w:rsid w:val="00FB01DA"/>
    <w:rsid w:val="00FB2667"/>
    <w:rsid w:val="00FE086F"/>
    <w:rsid w:val="00FE3C77"/>
    <w:rsid w:val="00FE7C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D236"/>
  <w15:chartTrackingRefBased/>
  <w15:docId w15:val="{142F8AE5-5EFA-4CA5-9C8B-0012F8D9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1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93E"/>
    <w:pPr>
      <w:ind w:left="720"/>
      <w:contextualSpacing/>
    </w:pPr>
  </w:style>
  <w:style w:type="character" w:styleId="Hyperlink">
    <w:name w:val="Hyperlink"/>
    <w:basedOn w:val="DefaultParagraphFont"/>
    <w:uiPriority w:val="99"/>
    <w:unhideWhenUsed/>
    <w:rsid w:val="008D6EBB"/>
    <w:rPr>
      <w:color w:val="0563C1" w:themeColor="hyperlink"/>
      <w:u w:val="single"/>
    </w:rPr>
  </w:style>
  <w:style w:type="character" w:styleId="UnresolvedMention">
    <w:name w:val="Unresolved Mention"/>
    <w:basedOn w:val="DefaultParagraphFont"/>
    <w:uiPriority w:val="99"/>
    <w:semiHidden/>
    <w:unhideWhenUsed/>
    <w:rsid w:val="008D6EBB"/>
    <w:rPr>
      <w:color w:val="605E5C"/>
      <w:shd w:val="clear" w:color="auto" w:fill="E1DFDD"/>
    </w:rPr>
  </w:style>
  <w:style w:type="paragraph" w:styleId="Subtitle">
    <w:name w:val="Subtitle"/>
    <w:basedOn w:val="Normal"/>
    <w:next w:val="Normal"/>
    <w:link w:val="SubtitleChar"/>
    <w:uiPriority w:val="11"/>
    <w:qFormat/>
    <w:rsid w:val="00A73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52B"/>
    <w:rPr>
      <w:rFonts w:eastAsiaTheme="minorEastAsia"/>
      <w:color w:val="5A5A5A" w:themeColor="text1" w:themeTint="A5"/>
      <w:spacing w:val="15"/>
    </w:rPr>
  </w:style>
  <w:style w:type="character" w:customStyle="1" w:styleId="normaltextrun">
    <w:name w:val="normaltextrun"/>
    <w:basedOn w:val="DefaultParagraphFont"/>
    <w:rsid w:val="00772190"/>
  </w:style>
  <w:style w:type="character" w:styleId="FollowedHyperlink">
    <w:name w:val="FollowedHyperlink"/>
    <w:basedOn w:val="DefaultParagraphFont"/>
    <w:uiPriority w:val="99"/>
    <w:semiHidden/>
    <w:unhideWhenUsed/>
    <w:rsid w:val="000072D8"/>
    <w:rPr>
      <w:color w:val="954F72" w:themeColor="followedHyperlink"/>
      <w:u w:val="single"/>
    </w:rPr>
  </w:style>
  <w:style w:type="paragraph" w:styleId="TOCHeading">
    <w:name w:val="TOC Heading"/>
    <w:basedOn w:val="Heading1"/>
    <w:next w:val="Normal"/>
    <w:uiPriority w:val="39"/>
    <w:unhideWhenUsed/>
    <w:qFormat/>
    <w:rsid w:val="007616CE"/>
    <w:pPr>
      <w:outlineLvl w:val="9"/>
    </w:pPr>
  </w:style>
  <w:style w:type="paragraph" w:styleId="TOC1">
    <w:name w:val="toc 1"/>
    <w:basedOn w:val="LUTNormalTimesNewRoman12"/>
    <w:next w:val="LUTNormalTimesNewRoman12"/>
    <w:autoRedefine/>
    <w:uiPriority w:val="39"/>
    <w:unhideWhenUsed/>
    <w:rsid w:val="000D6471"/>
    <w:pPr>
      <w:spacing w:after="0"/>
    </w:pPr>
  </w:style>
  <w:style w:type="paragraph" w:styleId="TOC2">
    <w:name w:val="toc 2"/>
    <w:basedOn w:val="LUTNormalTimesNewRoman12"/>
    <w:next w:val="Normal"/>
    <w:autoRedefine/>
    <w:uiPriority w:val="39"/>
    <w:unhideWhenUsed/>
    <w:rsid w:val="000D6471"/>
    <w:pPr>
      <w:spacing w:after="0"/>
      <w:ind w:left="221"/>
    </w:pPr>
  </w:style>
  <w:style w:type="paragraph" w:styleId="TOC3">
    <w:name w:val="toc 3"/>
    <w:basedOn w:val="LUTNormalTimesNewRoman12"/>
    <w:next w:val="Normal"/>
    <w:autoRedefine/>
    <w:uiPriority w:val="39"/>
    <w:unhideWhenUsed/>
    <w:rsid w:val="000D6471"/>
    <w:pPr>
      <w:spacing w:after="0"/>
      <w:ind w:left="442"/>
    </w:pPr>
  </w:style>
  <w:style w:type="paragraph" w:styleId="Header">
    <w:name w:val="header"/>
    <w:basedOn w:val="Normal"/>
    <w:link w:val="HeaderChar"/>
    <w:uiPriority w:val="99"/>
    <w:unhideWhenUsed/>
    <w:rsid w:val="00CF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DBB"/>
  </w:style>
  <w:style w:type="paragraph" w:styleId="Footer">
    <w:name w:val="footer"/>
    <w:basedOn w:val="Normal"/>
    <w:link w:val="FooterChar"/>
    <w:uiPriority w:val="99"/>
    <w:unhideWhenUsed/>
    <w:rsid w:val="00CF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DBB"/>
  </w:style>
  <w:style w:type="paragraph" w:customStyle="1" w:styleId="LUTNormalTimesNewRoman12">
    <w:name w:val="LUT Normal Times New Roman 12"/>
    <w:basedOn w:val="Normal"/>
    <w:link w:val="LUTNormalTimesNewRoman12Char"/>
    <w:qFormat/>
    <w:rsid w:val="00AA1197"/>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DefaultParagraphFont"/>
    <w:link w:val="LUTNormalTimesNewRoman12"/>
    <w:rsid w:val="00AA119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C570C"/>
    <w:rPr>
      <w:sz w:val="16"/>
      <w:szCs w:val="16"/>
    </w:rPr>
  </w:style>
  <w:style w:type="paragraph" w:styleId="CommentText">
    <w:name w:val="annotation text"/>
    <w:basedOn w:val="Normal"/>
    <w:link w:val="CommentTextChar"/>
    <w:uiPriority w:val="99"/>
    <w:semiHidden/>
    <w:unhideWhenUsed/>
    <w:rsid w:val="001C570C"/>
    <w:pPr>
      <w:spacing w:line="240" w:lineRule="auto"/>
    </w:pPr>
    <w:rPr>
      <w:sz w:val="20"/>
      <w:szCs w:val="20"/>
    </w:rPr>
  </w:style>
  <w:style w:type="character" w:customStyle="1" w:styleId="CommentTextChar">
    <w:name w:val="Comment Text Char"/>
    <w:basedOn w:val="DefaultParagraphFont"/>
    <w:link w:val="CommentText"/>
    <w:uiPriority w:val="99"/>
    <w:semiHidden/>
    <w:rsid w:val="001C570C"/>
    <w:rPr>
      <w:sz w:val="20"/>
      <w:szCs w:val="20"/>
    </w:rPr>
  </w:style>
  <w:style w:type="paragraph" w:styleId="CommentSubject">
    <w:name w:val="annotation subject"/>
    <w:basedOn w:val="CommentText"/>
    <w:next w:val="CommentText"/>
    <w:link w:val="CommentSubjectChar"/>
    <w:uiPriority w:val="99"/>
    <w:semiHidden/>
    <w:unhideWhenUsed/>
    <w:rsid w:val="001C570C"/>
    <w:rPr>
      <w:b/>
      <w:bCs/>
    </w:rPr>
  </w:style>
  <w:style w:type="character" w:customStyle="1" w:styleId="CommentSubjectChar">
    <w:name w:val="Comment Subject Char"/>
    <w:basedOn w:val="CommentTextChar"/>
    <w:link w:val="CommentSubject"/>
    <w:uiPriority w:val="99"/>
    <w:semiHidden/>
    <w:rsid w:val="001C570C"/>
    <w:rPr>
      <w:b/>
      <w:bCs/>
      <w:sz w:val="20"/>
      <w:szCs w:val="20"/>
    </w:rPr>
  </w:style>
  <w:style w:type="paragraph" w:styleId="BalloonText">
    <w:name w:val="Balloon Text"/>
    <w:basedOn w:val="Normal"/>
    <w:link w:val="BalloonTextChar"/>
    <w:uiPriority w:val="99"/>
    <w:semiHidden/>
    <w:unhideWhenUsed/>
    <w:rsid w:val="001C5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70C"/>
    <w:rPr>
      <w:rFonts w:ascii="Segoe UI" w:hAnsi="Segoe UI" w:cs="Segoe UI"/>
      <w:sz w:val="18"/>
      <w:szCs w:val="18"/>
    </w:rPr>
  </w:style>
  <w:style w:type="paragraph" w:customStyle="1" w:styleId="LUTHeading1">
    <w:name w:val="LUT Heading 1"/>
    <w:basedOn w:val="Heading1"/>
    <w:link w:val="LUTHeading1Char"/>
    <w:qFormat/>
    <w:rsid w:val="000D6471"/>
    <w:pPr>
      <w:numPr>
        <w:numId w:val="12"/>
      </w:numPr>
      <w:spacing w:after="720" w:line="360" w:lineRule="auto"/>
    </w:pPr>
    <w:rPr>
      <w:rFonts w:ascii="Times New Roman" w:hAnsi="Times New Roman" w:cs="Times New Roman"/>
      <w:color w:val="auto"/>
    </w:rPr>
  </w:style>
  <w:style w:type="paragraph" w:customStyle="1" w:styleId="LUTHeading2">
    <w:name w:val="LUT Heading 2"/>
    <w:basedOn w:val="Heading2"/>
    <w:qFormat/>
    <w:rsid w:val="009468C1"/>
    <w:pPr>
      <w:numPr>
        <w:ilvl w:val="1"/>
        <w:numId w:val="12"/>
      </w:numPr>
      <w:spacing w:after="480" w:line="360" w:lineRule="auto"/>
      <w:jc w:val="both"/>
    </w:pPr>
    <w:rPr>
      <w:rFonts w:ascii="Times New Roman" w:hAnsi="Times New Roman" w:cs="Times New Roman"/>
      <w:color w:val="auto"/>
    </w:rPr>
  </w:style>
  <w:style w:type="paragraph" w:customStyle="1" w:styleId="LUTHeading3">
    <w:name w:val="LUT Heading 3"/>
    <w:basedOn w:val="Heading3"/>
    <w:qFormat/>
    <w:rsid w:val="009468C1"/>
    <w:pPr>
      <w:numPr>
        <w:ilvl w:val="2"/>
        <w:numId w:val="12"/>
      </w:numPr>
      <w:spacing w:after="480" w:line="360" w:lineRule="auto"/>
      <w:jc w:val="both"/>
    </w:pPr>
    <w:rPr>
      <w:rFonts w:ascii="Times New Roman" w:hAnsi="Times New Roman" w:cs="Times New Roman"/>
      <w:color w:val="auto"/>
    </w:rPr>
  </w:style>
  <w:style w:type="paragraph" w:customStyle="1" w:styleId="LUTAppendix">
    <w:name w:val="LUT Appendix"/>
    <w:basedOn w:val="Normal"/>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Heading1Char"/>
    <w:link w:val="LUTHeading1"/>
    <w:rsid w:val="000D6471"/>
    <w:rPr>
      <w:rFonts w:ascii="Times New Roman" w:eastAsiaTheme="majorEastAsia" w:hAnsi="Times New Roman" w:cs="Times New Roman"/>
      <w:color w:val="2F5496" w:themeColor="accent1" w:themeShade="BF"/>
      <w:sz w:val="32"/>
      <w:szCs w:val="32"/>
    </w:rPr>
  </w:style>
  <w:style w:type="paragraph" w:customStyle="1" w:styleId="LUTHeading">
    <w:name w:val="LUT Heading"/>
    <w:basedOn w:val="LUTHeading1"/>
    <w:next w:val="LUTNormalTimesNewRoman12"/>
    <w:qFormat/>
    <w:rsid w:val="00EE17C2"/>
    <w:pPr>
      <w:numPr>
        <w:numId w:val="0"/>
      </w:numPr>
    </w:pPr>
  </w:style>
  <w:style w:type="paragraph" w:styleId="TOC4">
    <w:name w:val="toc 4"/>
    <w:basedOn w:val="LUTNormalTimesNewRoman12"/>
    <w:next w:val="Normal"/>
    <w:autoRedefine/>
    <w:uiPriority w:val="39"/>
    <w:semiHidden/>
    <w:unhideWhenUsed/>
    <w:rsid w:val="000D6471"/>
    <w:pPr>
      <w:spacing w:after="0"/>
      <w:ind w:left="658"/>
    </w:pPr>
  </w:style>
  <w:style w:type="paragraph" w:styleId="Caption">
    <w:name w:val="caption"/>
    <w:basedOn w:val="Normal"/>
    <w:next w:val="Normal"/>
    <w:uiPriority w:val="35"/>
    <w:unhideWhenUsed/>
    <w:qFormat/>
    <w:rsid w:val="00235124"/>
    <w:pPr>
      <w:spacing w:after="200" w:line="240" w:lineRule="auto"/>
    </w:pPr>
    <w:rPr>
      <w:i/>
      <w:iCs/>
      <w:color w:val="44546A" w:themeColor="text2"/>
      <w:sz w:val="18"/>
      <w:szCs w:val="18"/>
    </w:rPr>
  </w:style>
  <w:style w:type="paragraph" w:styleId="NormalWeb">
    <w:name w:val="Normal (Web)"/>
    <w:basedOn w:val="Normal"/>
    <w:uiPriority w:val="99"/>
    <w:semiHidden/>
    <w:unhideWhenUsed/>
    <w:rsid w:val="00035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15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172">
      <w:bodyDiv w:val="1"/>
      <w:marLeft w:val="0"/>
      <w:marRight w:val="0"/>
      <w:marTop w:val="0"/>
      <w:marBottom w:val="0"/>
      <w:divBdr>
        <w:top w:val="none" w:sz="0" w:space="0" w:color="auto"/>
        <w:left w:val="none" w:sz="0" w:space="0" w:color="auto"/>
        <w:bottom w:val="none" w:sz="0" w:space="0" w:color="auto"/>
        <w:right w:val="none" w:sz="0" w:space="0" w:color="auto"/>
      </w:divBdr>
      <w:divsChild>
        <w:div w:id="1197305837">
          <w:marLeft w:val="0"/>
          <w:marRight w:val="0"/>
          <w:marTop w:val="0"/>
          <w:marBottom w:val="0"/>
          <w:divBdr>
            <w:top w:val="none" w:sz="0" w:space="0" w:color="auto"/>
            <w:left w:val="none" w:sz="0" w:space="0" w:color="auto"/>
            <w:bottom w:val="none" w:sz="0" w:space="0" w:color="auto"/>
            <w:right w:val="none" w:sz="0" w:space="0" w:color="auto"/>
          </w:divBdr>
          <w:divsChild>
            <w:div w:id="1445081333">
              <w:marLeft w:val="0"/>
              <w:marRight w:val="0"/>
              <w:marTop w:val="0"/>
              <w:marBottom w:val="0"/>
              <w:divBdr>
                <w:top w:val="none" w:sz="0" w:space="0" w:color="auto"/>
                <w:left w:val="none" w:sz="0" w:space="0" w:color="auto"/>
                <w:bottom w:val="none" w:sz="0" w:space="0" w:color="auto"/>
                <w:right w:val="none" w:sz="0" w:space="0" w:color="auto"/>
              </w:divBdr>
              <w:divsChild>
                <w:div w:id="159332227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37522068">
      <w:bodyDiv w:val="1"/>
      <w:marLeft w:val="0"/>
      <w:marRight w:val="0"/>
      <w:marTop w:val="0"/>
      <w:marBottom w:val="0"/>
      <w:divBdr>
        <w:top w:val="none" w:sz="0" w:space="0" w:color="auto"/>
        <w:left w:val="none" w:sz="0" w:space="0" w:color="auto"/>
        <w:bottom w:val="none" w:sz="0" w:space="0" w:color="auto"/>
        <w:right w:val="none" w:sz="0" w:space="0" w:color="auto"/>
      </w:divBdr>
      <w:divsChild>
        <w:div w:id="891189120">
          <w:marLeft w:val="0"/>
          <w:marRight w:val="0"/>
          <w:marTop w:val="0"/>
          <w:marBottom w:val="0"/>
          <w:divBdr>
            <w:top w:val="none" w:sz="0" w:space="0" w:color="auto"/>
            <w:left w:val="none" w:sz="0" w:space="0" w:color="auto"/>
            <w:bottom w:val="none" w:sz="0" w:space="0" w:color="auto"/>
            <w:right w:val="none" w:sz="0" w:space="0" w:color="auto"/>
          </w:divBdr>
          <w:divsChild>
            <w:div w:id="17673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5048">
      <w:bodyDiv w:val="1"/>
      <w:marLeft w:val="0"/>
      <w:marRight w:val="0"/>
      <w:marTop w:val="0"/>
      <w:marBottom w:val="0"/>
      <w:divBdr>
        <w:top w:val="none" w:sz="0" w:space="0" w:color="auto"/>
        <w:left w:val="none" w:sz="0" w:space="0" w:color="auto"/>
        <w:bottom w:val="none" w:sz="0" w:space="0" w:color="auto"/>
        <w:right w:val="none" w:sz="0" w:space="0" w:color="auto"/>
      </w:divBdr>
    </w:div>
    <w:div w:id="788621752">
      <w:bodyDiv w:val="1"/>
      <w:marLeft w:val="0"/>
      <w:marRight w:val="0"/>
      <w:marTop w:val="0"/>
      <w:marBottom w:val="0"/>
      <w:divBdr>
        <w:top w:val="none" w:sz="0" w:space="0" w:color="auto"/>
        <w:left w:val="none" w:sz="0" w:space="0" w:color="auto"/>
        <w:bottom w:val="none" w:sz="0" w:space="0" w:color="auto"/>
        <w:right w:val="none" w:sz="0" w:space="0" w:color="auto"/>
      </w:divBdr>
    </w:div>
    <w:div w:id="869874681">
      <w:bodyDiv w:val="1"/>
      <w:marLeft w:val="0"/>
      <w:marRight w:val="0"/>
      <w:marTop w:val="0"/>
      <w:marBottom w:val="0"/>
      <w:divBdr>
        <w:top w:val="none" w:sz="0" w:space="0" w:color="auto"/>
        <w:left w:val="none" w:sz="0" w:space="0" w:color="auto"/>
        <w:bottom w:val="none" w:sz="0" w:space="0" w:color="auto"/>
        <w:right w:val="none" w:sz="0" w:space="0" w:color="auto"/>
      </w:divBdr>
      <w:divsChild>
        <w:div w:id="255021140">
          <w:marLeft w:val="0"/>
          <w:marRight w:val="0"/>
          <w:marTop w:val="0"/>
          <w:marBottom w:val="0"/>
          <w:divBdr>
            <w:top w:val="none" w:sz="0" w:space="0" w:color="auto"/>
            <w:left w:val="none" w:sz="0" w:space="0" w:color="auto"/>
            <w:bottom w:val="none" w:sz="0" w:space="0" w:color="auto"/>
            <w:right w:val="none" w:sz="0" w:space="0" w:color="auto"/>
          </w:divBdr>
          <w:divsChild>
            <w:div w:id="1298612402">
              <w:marLeft w:val="0"/>
              <w:marRight w:val="0"/>
              <w:marTop w:val="0"/>
              <w:marBottom w:val="0"/>
              <w:divBdr>
                <w:top w:val="none" w:sz="0" w:space="0" w:color="auto"/>
                <w:left w:val="none" w:sz="0" w:space="0" w:color="auto"/>
                <w:bottom w:val="none" w:sz="0" w:space="0" w:color="auto"/>
                <w:right w:val="none" w:sz="0" w:space="0" w:color="auto"/>
              </w:divBdr>
              <w:divsChild>
                <w:div w:id="890270083">
                  <w:marLeft w:val="0"/>
                  <w:marRight w:val="0"/>
                  <w:marTop w:val="150"/>
                  <w:marBottom w:val="135"/>
                  <w:divBdr>
                    <w:top w:val="none" w:sz="0" w:space="0" w:color="auto"/>
                    <w:left w:val="none" w:sz="0" w:space="0" w:color="auto"/>
                    <w:bottom w:val="none" w:sz="0" w:space="0" w:color="auto"/>
                    <w:right w:val="none" w:sz="0" w:space="0" w:color="auto"/>
                  </w:divBdr>
                </w:div>
                <w:div w:id="132712505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7830468">
      <w:bodyDiv w:val="1"/>
      <w:marLeft w:val="0"/>
      <w:marRight w:val="0"/>
      <w:marTop w:val="0"/>
      <w:marBottom w:val="0"/>
      <w:divBdr>
        <w:top w:val="none" w:sz="0" w:space="0" w:color="auto"/>
        <w:left w:val="none" w:sz="0" w:space="0" w:color="auto"/>
        <w:bottom w:val="none" w:sz="0" w:space="0" w:color="auto"/>
        <w:right w:val="none" w:sz="0" w:space="0" w:color="auto"/>
      </w:divBdr>
      <w:divsChild>
        <w:div w:id="1579559230">
          <w:marLeft w:val="0"/>
          <w:marRight w:val="0"/>
          <w:marTop w:val="0"/>
          <w:marBottom w:val="0"/>
          <w:divBdr>
            <w:top w:val="none" w:sz="0" w:space="0" w:color="auto"/>
            <w:left w:val="none" w:sz="0" w:space="0" w:color="auto"/>
            <w:bottom w:val="none" w:sz="0" w:space="0" w:color="auto"/>
            <w:right w:val="none" w:sz="0" w:space="0" w:color="auto"/>
          </w:divBdr>
          <w:divsChild>
            <w:div w:id="1796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514">
      <w:bodyDiv w:val="1"/>
      <w:marLeft w:val="0"/>
      <w:marRight w:val="0"/>
      <w:marTop w:val="0"/>
      <w:marBottom w:val="0"/>
      <w:divBdr>
        <w:top w:val="none" w:sz="0" w:space="0" w:color="auto"/>
        <w:left w:val="none" w:sz="0" w:space="0" w:color="auto"/>
        <w:bottom w:val="none" w:sz="0" w:space="0" w:color="auto"/>
        <w:right w:val="none" w:sz="0" w:space="0" w:color="auto"/>
      </w:divBdr>
    </w:div>
    <w:div w:id="13127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vi\Desktop\Group4_Database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FFFB-3CAB-48D4-9688-17F081A8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Group4_DatabaseProject</Template>
  <TotalTime>27</TotalTime>
  <Pages>21</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8</cp:revision>
  <cp:lastPrinted>2021-11-10T11:54:00Z</cp:lastPrinted>
  <dcterms:created xsi:type="dcterms:W3CDTF">2023-06-13T05:47:00Z</dcterms:created>
  <dcterms:modified xsi:type="dcterms:W3CDTF">2023-06-13T07:07:00Z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76570bf1-677d-4098-95ba-0894695b9ce4</vt:lpwstr>
  </property>
</Properties>
</file>